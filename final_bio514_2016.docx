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8746B" w14:textId="77777777" w:rsidR="0018549D" w:rsidRPr="0036179A" w:rsidRDefault="0018549D" w:rsidP="0018549D">
      <w:pPr>
        <w:jc w:val="center"/>
        <w:rPr>
          <w:b/>
          <w:sz w:val="28"/>
          <w:szCs w:val="28"/>
        </w:rPr>
      </w:pPr>
      <w:r>
        <w:rPr>
          <w:b/>
          <w:sz w:val="28"/>
          <w:szCs w:val="28"/>
        </w:rPr>
        <w:t>Introduction to Algorithms and Data Structures</w:t>
      </w:r>
    </w:p>
    <w:p w14:paraId="4D76FF37" w14:textId="4624FF14" w:rsidR="00663A64" w:rsidRPr="00930DCB" w:rsidRDefault="00A16BC7" w:rsidP="00663A64">
      <w:pPr>
        <w:pBdr>
          <w:bottom w:val="single" w:sz="6" w:space="1" w:color="auto"/>
        </w:pBdr>
        <w:jc w:val="center"/>
        <w:rPr>
          <w:szCs w:val="20"/>
        </w:rPr>
      </w:pPr>
      <w:r w:rsidRPr="00930DCB">
        <w:rPr>
          <w:szCs w:val="20"/>
        </w:rPr>
        <w:t>BIO5</w:t>
      </w:r>
      <w:r w:rsidR="0018549D">
        <w:rPr>
          <w:szCs w:val="20"/>
        </w:rPr>
        <w:t>14</w:t>
      </w:r>
      <w:r w:rsidRPr="00930DCB">
        <w:rPr>
          <w:szCs w:val="20"/>
        </w:rPr>
        <w:t xml:space="preserve"> Spring 201</w:t>
      </w:r>
      <w:r w:rsidR="00710346">
        <w:rPr>
          <w:szCs w:val="20"/>
        </w:rPr>
        <w:t>6</w:t>
      </w:r>
    </w:p>
    <w:p w14:paraId="6929D2B8" w14:textId="77777777" w:rsidR="00663A64" w:rsidRPr="00930DCB" w:rsidRDefault="008F2A18" w:rsidP="00663A64">
      <w:pPr>
        <w:jc w:val="center"/>
        <w:rPr>
          <w:b/>
          <w:sz w:val="24"/>
          <w:szCs w:val="20"/>
        </w:rPr>
      </w:pPr>
      <w:r>
        <w:rPr>
          <w:b/>
          <w:sz w:val="24"/>
        </w:rPr>
        <w:t>Final Projects</w:t>
      </w:r>
    </w:p>
    <w:p w14:paraId="0485D2B6" w14:textId="77777777" w:rsidR="00EF4681" w:rsidRPr="00930DCB" w:rsidRDefault="00EF4681" w:rsidP="00EF4681">
      <w:pPr>
        <w:rPr>
          <w:szCs w:val="20"/>
        </w:rPr>
      </w:pPr>
    </w:p>
    <w:p w14:paraId="1CF138E1" w14:textId="4A4DF1F2" w:rsidR="0018549D" w:rsidRDefault="0018549D" w:rsidP="008F2A18">
      <w:pPr>
        <w:rPr>
          <w:szCs w:val="20"/>
        </w:rPr>
      </w:pPr>
      <w:r>
        <w:rPr>
          <w:szCs w:val="20"/>
        </w:rPr>
        <w:t xml:space="preserve">For your final project, </w:t>
      </w:r>
      <w:r w:rsidR="00B83FC5">
        <w:rPr>
          <w:szCs w:val="20"/>
        </w:rPr>
        <w:t>y</w:t>
      </w:r>
      <w:r w:rsidR="001623D5">
        <w:rPr>
          <w:szCs w:val="20"/>
        </w:rPr>
        <w:t>ou should form small groups of 1</w:t>
      </w:r>
      <w:r w:rsidR="00B83FC5">
        <w:rPr>
          <w:szCs w:val="20"/>
        </w:rPr>
        <w:t xml:space="preserve">-3 people each. </w:t>
      </w:r>
      <w:r w:rsidR="001623D5">
        <w:rPr>
          <w:szCs w:val="20"/>
        </w:rPr>
        <w:t xml:space="preserve">The dataset is </w:t>
      </w:r>
      <w:r>
        <w:rPr>
          <w:szCs w:val="20"/>
        </w:rPr>
        <w:t>provided on the course web site:</w:t>
      </w:r>
    </w:p>
    <w:p w14:paraId="6D1FE262" w14:textId="77777777" w:rsidR="0018549D" w:rsidRDefault="0018549D" w:rsidP="008F2A18">
      <w:pPr>
        <w:rPr>
          <w:szCs w:val="20"/>
        </w:rPr>
      </w:pPr>
    </w:p>
    <w:p w14:paraId="7B3CB0D9" w14:textId="77777777" w:rsidR="0018549D" w:rsidRPr="0018549D" w:rsidRDefault="0018549D" w:rsidP="0018549D">
      <w:pPr>
        <w:pStyle w:val="ListParagraph"/>
        <w:numPr>
          <w:ilvl w:val="0"/>
          <w:numId w:val="22"/>
        </w:numPr>
        <w:rPr>
          <w:szCs w:val="20"/>
        </w:rPr>
      </w:pPr>
      <w:r w:rsidRPr="0018549D">
        <w:rPr>
          <w:szCs w:val="20"/>
        </w:rPr>
        <w:t>Human sequencing data from the 1000 Genomes Project (one chromosome)</w:t>
      </w:r>
    </w:p>
    <w:p w14:paraId="52FA7626" w14:textId="77777777" w:rsidR="001623D5" w:rsidRDefault="001623D5" w:rsidP="00B261E2">
      <w:pPr>
        <w:rPr>
          <w:szCs w:val="20"/>
        </w:rPr>
      </w:pPr>
    </w:p>
    <w:p w14:paraId="4B1B7CC1" w14:textId="7382BCF8" w:rsidR="00B261E2" w:rsidRDefault="001623D5" w:rsidP="00B261E2">
      <w:pPr>
        <w:rPr>
          <w:szCs w:val="20"/>
        </w:rPr>
      </w:pPr>
      <w:r>
        <w:rPr>
          <w:szCs w:val="20"/>
        </w:rPr>
        <w:t>Your tasks</w:t>
      </w:r>
      <w:r w:rsidR="00B261E2">
        <w:rPr>
          <w:szCs w:val="20"/>
        </w:rPr>
        <w:t>:</w:t>
      </w:r>
    </w:p>
    <w:p w14:paraId="788DD64C" w14:textId="77777777" w:rsidR="00B261E2" w:rsidRDefault="00B261E2" w:rsidP="00B261E2">
      <w:pPr>
        <w:rPr>
          <w:szCs w:val="20"/>
        </w:rPr>
      </w:pPr>
    </w:p>
    <w:p w14:paraId="746307CF" w14:textId="77777777" w:rsidR="008650C4" w:rsidRDefault="0018549D" w:rsidP="0018549D">
      <w:pPr>
        <w:pStyle w:val="ListParagraph"/>
        <w:numPr>
          <w:ilvl w:val="0"/>
          <w:numId w:val="23"/>
        </w:numPr>
        <w:rPr>
          <w:szCs w:val="20"/>
        </w:rPr>
      </w:pPr>
      <w:r w:rsidRPr="008650C4">
        <w:rPr>
          <w:szCs w:val="20"/>
        </w:rPr>
        <w:t>Develop an efficient storage algorithm</w:t>
      </w:r>
      <w:r w:rsidR="00B261E2" w:rsidRPr="008650C4">
        <w:rPr>
          <w:szCs w:val="20"/>
        </w:rPr>
        <w:t xml:space="preserve"> and provide a Python implementation.</w:t>
      </w:r>
      <w:r w:rsidR="008650C4" w:rsidRPr="008650C4">
        <w:rPr>
          <w:szCs w:val="20"/>
        </w:rPr>
        <w:t xml:space="preserve"> It should achieve at least comparable compression/space efficiency as ZIP. D</w:t>
      </w:r>
      <w:r w:rsidRPr="008650C4">
        <w:rPr>
          <w:szCs w:val="20"/>
        </w:rPr>
        <w:t xml:space="preserve">escribe </w:t>
      </w:r>
      <w:r w:rsidR="008650C4" w:rsidRPr="008650C4">
        <w:rPr>
          <w:szCs w:val="20"/>
        </w:rPr>
        <w:t>the algorithm</w:t>
      </w:r>
      <w:r w:rsidRPr="008650C4">
        <w:rPr>
          <w:szCs w:val="20"/>
        </w:rPr>
        <w:t xml:space="preserve"> briefly </w:t>
      </w:r>
      <w:r w:rsidR="008650C4" w:rsidRPr="008650C4">
        <w:rPr>
          <w:szCs w:val="20"/>
        </w:rPr>
        <w:t xml:space="preserve">in prose </w:t>
      </w:r>
      <w:r w:rsidRPr="008650C4">
        <w:rPr>
          <w:szCs w:val="20"/>
        </w:rPr>
        <w:t xml:space="preserve">and </w:t>
      </w:r>
      <w:r w:rsidR="008650C4" w:rsidRPr="008650C4">
        <w:rPr>
          <w:szCs w:val="20"/>
        </w:rPr>
        <w:t xml:space="preserve">qualitatively assess </w:t>
      </w:r>
      <w:r w:rsidRPr="008650C4">
        <w:rPr>
          <w:szCs w:val="20"/>
        </w:rPr>
        <w:t xml:space="preserve">its </w:t>
      </w:r>
      <w:r w:rsidR="008650C4" w:rsidRPr="008650C4">
        <w:rPr>
          <w:szCs w:val="20"/>
        </w:rPr>
        <w:t xml:space="preserve">runtime </w:t>
      </w:r>
      <w:r w:rsidRPr="008650C4">
        <w:rPr>
          <w:szCs w:val="20"/>
        </w:rPr>
        <w:t>efficiency.</w:t>
      </w:r>
    </w:p>
    <w:p w14:paraId="162F871D" w14:textId="67E56007" w:rsidR="0018549D" w:rsidRDefault="0018549D" w:rsidP="0018549D">
      <w:pPr>
        <w:pStyle w:val="ListParagraph"/>
        <w:numPr>
          <w:ilvl w:val="0"/>
          <w:numId w:val="23"/>
        </w:numPr>
        <w:rPr>
          <w:szCs w:val="20"/>
        </w:rPr>
      </w:pPr>
      <w:r w:rsidRPr="008650C4">
        <w:rPr>
          <w:szCs w:val="20"/>
        </w:rPr>
        <w:t>Using the variance/covariance matrix between individuals</w:t>
      </w:r>
      <w:r w:rsidR="008650C4">
        <w:rPr>
          <w:szCs w:val="20"/>
        </w:rPr>
        <w:t>,</w:t>
      </w:r>
      <w:r w:rsidRPr="008650C4">
        <w:rPr>
          <w:szCs w:val="20"/>
        </w:rPr>
        <w:t xml:space="preserve"> or other similarity matrix, develop an algorithm that </w:t>
      </w:r>
      <w:r w:rsidR="008D25F0">
        <w:rPr>
          <w:szCs w:val="20"/>
        </w:rPr>
        <w:t>determines the degree to which there exist</w:t>
      </w:r>
      <w:r w:rsidRPr="008650C4">
        <w:rPr>
          <w:szCs w:val="20"/>
        </w:rPr>
        <w:t xml:space="preserve"> distinct subpopulations within</w:t>
      </w:r>
      <w:r w:rsidR="008D25F0">
        <w:rPr>
          <w:szCs w:val="20"/>
        </w:rPr>
        <w:t xml:space="preserve"> the sample. Possibilities are </w:t>
      </w:r>
      <w:r w:rsidRPr="008650C4">
        <w:rPr>
          <w:szCs w:val="20"/>
        </w:rPr>
        <w:t>principal component plots, cluster</w:t>
      </w:r>
      <w:r w:rsidR="008D25F0">
        <w:rPr>
          <w:szCs w:val="20"/>
        </w:rPr>
        <w:t>ing</w:t>
      </w:r>
      <w:r w:rsidRPr="008650C4">
        <w:rPr>
          <w:szCs w:val="20"/>
        </w:rPr>
        <w:t xml:space="preserve"> algorithms</w:t>
      </w:r>
      <w:r w:rsidR="008D25F0">
        <w:rPr>
          <w:szCs w:val="20"/>
        </w:rPr>
        <w:t>,</w:t>
      </w:r>
      <w:r w:rsidRPr="008650C4">
        <w:rPr>
          <w:szCs w:val="20"/>
        </w:rPr>
        <w:t xml:space="preserve"> or community detection algorithm. </w:t>
      </w:r>
      <w:r w:rsidR="008D25F0">
        <w:rPr>
          <w:szCs w:val="20"/>
        </w:rPr>
        <w:t>Choose one, apply it to your data of choice, and discuss the results, their statistical significance, and the algorithm's</w:t>
      </w:r>
      <w:r w:rsidRPr="008650C4">
        <w:rPr>
          <w:szCs w:val="20"/>
        </w:rPr>
        <w:t xml:space="preserve"> numerical feature</w:t>
      </w:r>
      <w:r w:rsidR="008D25F0">
        <w:rPr>
          <w:szCs w:val="20"/>
        </w:rPr>
        <w:t xml:space="preserve"> (</w:t>
      </w:r>
      <w:r w:rsidRPr="008650C4">
        <w:rPr>
          <w:szCs w:val="20"/>
        </w:rPr>
        <w:t>e.g. complexity and stability</w:t>
      </w:r>
      <w:r w:rsidR="008D25F0">
        <w:rPr>
          <w:szCs w:val="20"/>
        </w:rPr>
        <w:t>)</w:t>
      </w:r>
      <w:r w:rsidRPr="008650C4">
        <w:rPr>
          <w:szCs w:val="20"/>
        </w:rPr>
        <w:t>.</w:t>
      </w:r>
    </w:p>
    <w:p w14:paraId="423A1AC4" w14:textId="77777777" w:rsidR="001623D5" w:rsidRDefault="001623D5" w:rsidP="0018549D">
      <w:pPr>
        <w:pStyle w:val="ListParagraph"/>
        <w:numPr>
          <w:ilvl w:val="0"/>
          <w:numId w:val="23"/>
        </w:numPr>
        <w:rPr>
          <w:szCs w:val="20"/>
        </w:rPr>
      </w:pPr>
      <w:r>
        <w:rPr>
          <w:szCs w:val="20"/>
        </w:rPr>
        <w:t xml:space="preserve">In Task 2, you may decide to use an existing approach to detect the sub-populations in your dataset. If you decide to do this, then Task 3 is mandatory. Otherwise, it is optional. </w:t>
      </w:r>
    </w:p>
    <w:p w14:paraId="4ECF0935" w14:textId="6142325B" w:rsidR="001623D5" w:rsidRPr="001623D5" w:rsidRDefault="001623D5" w:rsidP="001623D5">
      <w:pPr>
        <w:pStyle w:val="ListParagraph"/>
        <w:rPr>
          <w:szCs w:val="20"/>
        </w:rPr>
      </w:pPr>
      <w:r>
        <w:rPr>
          <w:szCs w:val="20"/>
        </w:rPr>
        <w:t xml:space="preserve">Develop a matrix norm for your genetic similarity matrix. Develop an algorithm that, for each sub-population, identifies a subset of genetic loci (min 1000 loci) whose genetic similarity matrix (just computed based on the selected subset of loci) has maximal distance to overall genetic similarity matrix (computed based on all genetic loci), with respect to your matrix norm  </w:t>
      </w:r>
    </w:p>
    <w:p w14:paraId="385F2134" w14:textId="77777777" w:rsidR="00B83FC5" w:rsidRDefault="00B83FC5" w:rsidP="0018549D">
      <w:pPr>
        <w:pStyle w:val="ListParagraph"/>
        <w:numPr>
          <w:ilvl w:val="0"/>
          <w:numId w:val="23"/>
        </w:numPr>
        <w:rPr>
          <w:szCs w:val="20"/>
        </w:rPr>
      </w:pPr>
      <w:r w:rsidRPr="00B83FC5">
        <w:rPr>
          <w:szCs w:val="20"/>
          <w:u w:val="single"/>
        </w:rPr>
        <w:t>As a group</w:t>
      </w:r>
      <w:r>
        <w:rPr>
          <w:szCs w:val="20"/>
        </w:rPr>
        <w:t xml:space="preserve">, present the project and its results in class, and submit its implementation/code. </w:t>
      </w:r>
    </w:p>
    <w:p w14:paraId="34898E2D" w14:textId="77777777" w:rsidR="00725A7D" w:rsidRDefault="00B83FC5" w:rsidP="00B83FC5">
      <w:pPr>
        <w:pStyle w:val="ListParagraph"/>
        <w:numPr>
          <w:ilvl w:val="0"/>
          <w:numId w:val="23"/>
        </w:numPr>
        <w:rPr>
          <w:szCs w:val="20"/>
        </w:rPr>
      </w:pPr>
      <w:r w:rsidRPr="00B83FC5">
        <w:rPr>
          <w:szCs w:val="20"/>
          <w:u w:val="single"/>
        </w:rPr>
        <w:t>Individually</w:t>
      </w:r>
      <w:r>
        <w:rPr>
          <w:szCs w:val="20"/>
        </w:rPr>
        <w:t xml:space="preserve">, subject a </w:t>
      </w:r>
      <w:r w:rsidR="007C4C85" w:rsidRPr="00B83FC5">
        <w:rPr>
          <w:szCs w:val="20"/>
        </w:rPr>
        <w:t>~</w:t>
      </w:r>
      <w:r w:rsidR="00A0739D" w:rsidRPr="00B83FC5">
        <w:rPr>
          <w:szCs w:val="20"/>
        </w:rPr>
        <w:t xml:space="preserve">two page </w:t>
      </w:r>
      <w:proofErr w:type="spellStart"/>
      <w:r w:rsidR="0074204C" w:rsidRPr="00B83FC5">
        <w:rPr>
          <w:szCs w:val="20"/>
        </w:rPr>
        <w:t>writeup</w:t>
      </w:r>
      <w:proofErr w:type="spellEnd"/>
      <w:r w:rsidR="008F779A" w:rsidRPr="00B83FC5">
        <w:rPr>
          <w:szCs w:val="20"/>
        </w:rPr>
        <w:t xml:space="preserve"> (plus citations)</w:t>
      </w:r>
      <w:r w:rsidR="0074204C" w:rsidRPr="00B83FC5">
        <w:rPr>
          <w:szCs w:val="20"/>
        </w:rPr>
        <w:t xml:space="preserve"> including one </w:t>
      </w:r>
      <w:r w:rsidR="00291F32" w:rsidRPr="00B83FC5">
        <w:rPr>
          <w:szCs w:val="20"/>
        </w:rPr>
        <w:t xml:space="preserve">(or at most </w:t>
      </w:r>
      <w:r w:rsidR="006474E3" w:rsidRPr="00B83FC5">
        <w:rPr>
          <w:szCs w:val="20"/>
        </w:rPr>
        <w:t>two</w:t>
      </w:r>
      <w:r w:rsidR="00291F32" w:rsidRPr="00B83FC5">
        <w:rPr>
          <w:szCs w:val="20"/>
        </w:rPr>
        <w:t>)</w:t>
      </w:r>
      <w:r w:rsidR="006474E3" w:rsidRPr="00B83FC5">
        <w:rPr>
          <w:szCs w:val="20"/>
        </w:rPr>
        <w:t xml:space="preserve"> </w:t>
      </w:r>
      <w:r w:rsidR="0074204C" w:rsidRPr="00B83FC5">
        <w:rPr>
          <w:szCs w:val="20"/>
        </w:rPr>
        <w:t>figure</w:t>
      </w:r>
      <w:r w:rsidR="00291F32" w:rsidRPr="00B83FC5">
        <w:rPr>
          <w:szCs w:val="20"/>
        </w:rPr>
        <w:t>(s)</w:t>
      </w:r>
      <w:r w:rsidR="00701C54" w:rsidRPr="00B83FC5">
        <w:rPr>
          <w:szCs w:val="20"/>
        </w:rPr>
        <w:t xml:space="preserve"> addressing the two items above. </w:t>
      </w:r>
      <w:r w:rsidR="009F0B58" w:rsidRPr="00B83FC5">
        <w:rPr>
          <w:szCs w:val="20"/>
        </w:rPr>
        <w:t>Citations won't count toward the two</w:t>
      </w:r>
      <w:r w:rsidR="002D7332" w:rsidRPr="00B83FC5">
        <w:rPr>
          <w:szCs w:val="20"/>
        </w:rPr>
        <w:t xml:space="preserve"> </w:t>
      </w:r>
      <w:r w:rsidR="009F0B58" w:rsidRPr="00B83FC5">
        <w:rPr>
          <w:szCs w:val="20"/>
        </w:rPr>
        <w:t>page</w:t>
      </w:r>
      <w:r w:rsidR="002D7332" w:rsidRPr="00B83FC5">
        <w:rPr>
          <w:szCs w:val="20"/>
        </w:rPr>
        <w:t>s</w:t>
      </w:r>
      <w:r w:rsidR="009F0B58" w:rsidRPr="00B83FC5">
        <w:rPr>
          <w:szCs w:val="20"/>
        </w:rPr>
        <w:t xml:space="preserve">, which </w:t>
      </w:r>
      <w:r w:rsidR="00701C54" w:rsidRPr="00B83FC5">
        <w:rPr>
          <w:szCs w:val="20"/>
        </w:rPr>
        <w:t>are</w:t>
      </w:r>
      <w:r w:rsidR="009F0B58" w:rsidRPr="00B83FC5">
        <w:rPr>
          <w:szCs w:val="20"/>
        </w:rPr>
        <w:t xml:space="preserve"> a soft limit (although don't expect </w:t>
      </w:r>
      <w:r w:rsidR="00701C54" w:rsidRPr="00B83FC5">
        <w:rPr>
          <w:szCs w:val="20"/>
        </w:rPr>
        <w:t>us</w:t>
      </w:r>
      <w:r w:rsidR="009F0B58" w:rsidRPr="00B83FC5">
        <w:rPr>
          <w:szCs w:val="20"/>
        </w:rPr>
        <w:t xml:space="preserve"> to grade a 30-page Cell paper!)</w:t>
      </w:r>
      <w:r w:rsidR="00A00D8D" w:rsidRPr="00B83FC5">
        <w:rPr>
          <w:szCs w:val="20"/>
        </w:rPr>
        <w:t xml:space="preserve"> See the next few pages for a brief example.</w:t>
      </w:r>
    </w:p>
    <w:p w14:paraId="1C20165D" w14:textId="77777777" w:rsidR="00B83FC5" w:rsidRDefault="00B83FC5" w:rsidP="00B83FC5">
      <w:pPr>
        <w:rPr>
          <w:szCs w:val="20"/>
        </w:rPr>
      </w:pPr>
    </w:p>
    <w:p w14:paraId="71B5F06F" w14:textId="3D2AF1F4" w:rsidR="00D60829" w:rsidRPr="007376AB" w:rsidRDefault="00A56A09" w:rsidP="00D60829">
      <w:pPr>
        <w:rPr>
          <w:szCs w:val="20"/>
        </w:rPr>
      </w:pPr>
      <w:r>
        <w:rPr>
          <w:szCs w:val="20"/>
        </w:rPr>
        <w:t>So again, presentations</w:t>
      </w:r>
      <w:r w:rsidR="00710346">
        <w:rPr>
          <w:szCs w:val="20"/>
        </w:rPr>
        <w:t>, write-up</w:t>
      </w:r>
      <w:r>
        <w:rPr>
          <w:szCs w:val="20"/>
        </w:rPr>
        <w:t xml:space="preserve"> and code/data fil</w:t>
      </w:r>
      <w:r w:rsidR="00710346">
        <w:rPr>
          <w:szCs w:val="20"/>
        </w:rPr>
        <w:t>e submissions are one per group.</w:t>
      </w:r>
      <w:r>
        <w:rPr>
          <w:szCs w:val="20"/>
        </w:rPr>
        <w:t xml:space="preserve"> </w:t>
      </w:r>
      <w:r w:rsidR="00CF7A44" w:rsidRPr="00930DCB">
        <w:rPr>
          <w:szCs w:val="20"/>
        </w:rPr>
        <w:t xml:space="preserve">Each team will give one </w:t>
      </w:r>
      <w:r w:rsidR="00CF7A44">
        <w:rPr>
          <w:szCs w:val="20"/>
        </w:rPr>
        <w:t>15-</w:t>
      </w:r>
      <w:r w:rsidR="00CF7A44" w:rsidRPr="00930DCB">
        <w:rPr>
          <w:szCs w:val="20"/>
        </w:rPr>
        <w:t>m</w:t>
      </w:r>
      <w:r w:rsidR="00CF7A44">
        <w:rPr>
          <w:szCs w:val="20"/>
        </w:rPr>
        <w:t>inute</w:t>
      </w:r>
      <w:r w:rsidR="00CF7A44" w:rsidRPr="00930DCB">
        <w:rPr>
          <w:szCs w:val="20"/>
        </w:rPr>
        <w:t xml:space="preserve"> presentation (</w:t>
      </w:r>
      <w:r w:rsidR="00CF7A44">
        <w:rPr>
          <w:szCs w:val="20"/>
        </w:rPr>
        <w:t>plus ~</w:t>
      </w:r>
      <w:r w:rsidR="00CF7A44" w:rsidRPr="00930DCB">
        <w:rPr>
          <w:szCs w:val="20"/>
        </w:rPr>
        <w:t>5</w:t>
      </w:r>
      <w:r w:rsidR="00CF7A44">
        <w:rPr>
          <w:szCs w:val="20"/>
        </w:rPr>
        <w:t xml:space="preserve"> min.</w:t>
      </w:r>
      <w:r w:rsidR="00CF7A44" w:rsidRPr="00930DCB">
        <w:rPr>
          <w:szCs w:val="20"/>
        </w:rPr>
        <w:t xml:space="preserve"> questions) describing your problem, your approach, and your results, and the team will submit the entire packet of code and data (as appropriate) with</w:t>
      </w:r>
      <w:r w:rsidR="00CF7A44">
        <w:rPr>
          <w:szCs w:val="20"/>
        </w:rPr>
        <w:t xml:space="preserve"> which you tackled the problem. </w:t>
      </w:r>
      <w:r w:rsidR="00D60829" w:rsidRPr="00404CDC">
        <w:rPr>
          <w:b/>
          <w:szCs w:val="20"/>
        </w:rPr>
        <w:t>***</w:t>
      </w:r>
      <w:r w:rsidR="00D60829">
        <w:rPr>
          <w:b/>
          <w:szCs w:val="20"/>
        </w:rPr>
        <w:t>Final project submissions (</w:t>
      </w:r>
      <w:r w:rsidR="00070018">
        <w:rPr>
          <w:b/>
          <w:szCs w:val="20"/>
        </w:rPr>
        <w:t xml:space="preserve">both </w:t>
      </w:r>
      <w:r w:rsidR="00D60829">
        <w:rPr>
          <w:b/>
          <w:szCs w:val="20"/>
        </w:rPr>
        <w:t xml:space="preserve">one per group for results, </w:t>
      </w:r>
      <w:r w:rsidR="00070018">
        <w:rPr>
          <w:b/>
          <w:szCs w:val="20"/>
        </w:rPr>
        <w:t xml:space="preserve">and </w:t>
      </w:r>
      <w:r w:rsidR="00D60829">
        <w:rPr>
          <w:b/>
          <w:szCs w:val="20"/>
        </w:rPr>
        <w:t xml:space="preserve">one per individual for </w:t>
      </w:r>
      <w:proofErr w:type="spellStart"/>
      <w:r w:rsidR="00D60829">
        <w:rPr>
          <w:b/>
          <w:szCs w:val="20"/>
        </w:rPr>
        <w:t>writeups</w:t>
      </w:r>
      <w:proofErr w:type="spellEnd"/>
      <w:r w:rsidR="00D60829">
        <w:rPr>
          <w:b/>
          <w:szCs w:val="20"/>
        </w:rPr>
        <w:t xml:space="preserve">), will be due by </w:t>
      </w:r>
      <w:r w:rsidR="00710346">
        <w:rPr>
          <w:b/>
          <w:szCs w:val="20"/>
        </w:rPr>
        <w:t>the end of the term</w:t>
      </w:r>
      <w:r w:rsidR="00D60829" w:rsidRPr="00404CDC">
        <w:rPr>
          <w:b/>
          <w:szCs w:val="20"/>
        </w:rPr>
        <w:t>***</w:t>
      </w:r>
      <w:r w:rsidR="00D60829">
        <w:rPr>
          <w:szCs w:val="20"/>
        </w:rPr>
        <w:t>.</w:t>
      </w:r>
    </w:p>
    <w:p w14:paraId="3FA8020F" w14:textId="58DDD919" w:rsidR="00404CDC" w:rsidRPr="00930DCB" w:rsidRDefault="00404CDC" w:rsidP="00AB73B2">
      <w:pPr>
        <w:rPr>
          <w:szCs w:val="20"/>
        </w:rPr>
        <w:sectPr w:rsidR="00404CDC" w:rsidRPr="00930DCB" w:rsidSect="00B65E69">
          <w:footerReference w:type="even" r:id="rId7"/>
          <w:footerReference w:type="default" r:id="rId8"/>
          <w:pgSz w:w="12240" w:h="15840" w:code="1"/>
          <w:pgMar w:top="1080" w:right="1080" w:bottom="1080" w:left="1080" w:header="720" w:footer="720" w:gutter="0"/>
          <w:cols w:space="720"/>
          <w:docGrid w:linePitch="360"/>
        </w:sectPr>
      </w:pPr>
      <w:bookmarkStart w:id="0" w:name="_GoBack"/>
      <w:bookmarkEnd w:id="0"/>
    </w:p>
    <w:p w14:paraId="596BFAE5" w14:textId="145A8DDE" w:rsidR="00AB73B2" w:rsidRPr="00930DCB" w:rsidRDefault="00AB73B2" w:rsidP="00AB73B2">
      <w:pPr>
        <w:rPr>
          <w:sz w:val="18"/>
          <w:szCs w:val="18"/>
        </w:rPr>
      </w:pPr>
    </w:p>
    <w:sectPr w:rsidR="00AB73B2" w:rsidRPr="00930DCB" w:rsidSect="00066DBF">
      <w:footerReference w:type="default" r:id="rId9"/>
      <w:pgSz w:w="12240" w:h="15840"/>
      <w:pgMar w:top="2160" w:right="2160" w:bottom="216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2A92F" w14:textId="77777777" w:rsidR="005C083A" w:rsidRDefault="005C083A">
      <w:r>
        <w:separator/>
      </w:r>
    </w:p>
  </w:endnote>
  <w:endnote w:type="continuationSeparator" w:id="0">
    <w:p w14:paraId="2A47C90C" w14:textId="77777777" w:rsidR="005C083A" w:rsidRDefault="005C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F1F7" w14:textId="77777777" w:rsidR="00B261E2" w:rsidRDefault="00B261E2" w:rsidP="004D23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518985" w14:textId="77777777" w:rsidR="00B261E2" w:rsidRDefault="00B261E2" w:rsidP="004D23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5D859" w14:textId="77777777" w:rsidR="00B261E2" w:rsidRDefault="00B261E2" w:rsidP="003216B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06889" w14:textId="77777777" w:rsidR="00B261E2" w:rsidRDefault="00B261E2">
    <w:pPr>
      <w:pStyle w:val="Footer"/>
      <w:jc w:val="right"/>
    </w:pPr>
  </w:p>
  <w:p w14:paraId="7607117B" w14:textId="77777777" w:rsidR="00B261E2" w:rsidRDefault="00B26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F94A8" w14:textId="77777777" w:rsidR="005C083A" w:rsidRDefault="005C083A">
      <w:r>
        <w:separator/>
      </w:r>
    </w:p>
  </w:footnote>
  <w:footnote w:type="continuationSeparator" w:id="0">
    <w:p w14:paraId="35EC4AC5" w14:textId="77777777" w:rsidR="005C083A" w:rsidRDefault="005C0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pt;height:16pt" o:bullet="t">
        <v:imagedata r:id="rId1" o:title="msn_weird"/>
      </v:shape>
    </w:pict>
  </w:numPicBullet>
  <w:numPicBullet w:numPicBulletId="1">
    <w:pict>
      <v:shape id="_x0000_i1033" type="#_x0000_t75" style="width:17pt;height:61pt;visibility:visible;mso-wrap-style:square" o:bullet="t">
        <v:imagedata r:id="rId2" o:title=""/>
      </v:shape>
    </w:pict>
  </w:numPicBullet>
  <w:abstractNum w:abstractNumId="0" w15:restartNumberingAfterBreak="0">
    <w:nsid w:val="0F5A22A7"/>
    <w:multiLevelType w:val="hybridMultilevel"/>
    <w:tmpl w:val="3904D4D0"/>
    <w:lvl w:ilvl="0" w:tplc="476690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65477"/>
    <w:multiLevelType w:val="hybridMultilevel"/>
    <w:tmpl w:val="0C789800"/>
    <w:lvl w:ilvl="0" w:tplc="0409000F">
      <w:start w:val="1"/>
      <w:numFmt w:val="decimal"/>
      <w:lvlText w:val="%1."/>
      <w:lvlJc w:val="left"/>
      <w:pPr>
        <w:tabs>
          <w:tab w:val="num" w:pos="360"/>
        </w:tabs>
        <w:ind w:left="360" w:hanging="360"/>
      </w:pPr>
    </w:lvl>
    <w:lvl w:ilvl="1" w:tplc="47669084">
      <w:start w:val="1"/>
      <w:numFmt w:val="lowerLetter"/>
      <w:lvlText w:val="%2."/>
      <w:lvlJc w:val="left"/>
      <w:pPr>
        <w:tabs>
          <w:tab w:val="num" w:pos="720"/>
        </w:tabs>
        <w:ind w:left="72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10E738C"/>
    <w:multiLevelType w:val="hybridMultilevel"/>
    <w:tmpl w:val="12DC0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1C7946"/>
    <w:multiLevelType w:val="hybridMultilevel"/>
    <w:tmpl w:val="EEA02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34635C"/>
    <w:multiLevelType w:val="hybridMultilevel"/>
    <w:tmpl w:val="FE8244AC"/>
    <w:lvl w:ilvl="0" w:tplc="1E06519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D2603"/>
    <w:multiLevelType w:val="hybridMultilevel"/>
    <w:tmpl w:val="139CAA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2F7117"/>
    <w:multiLevelType w:val="hybridMultilevel"/>
    <w:tmpl w:val="7252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F13C1"/>
    <w:multiLevelType w:val="hybridMultilevel"/>
    <w:tmpl w:val="07E63BDA"/>
    <w:lvl w:ilvl="0" w:tplc="476690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B1429"/>
    <w:multiLevelType w:val="hybridMultilevel"/>
    <w:tmpl w:val="495EF1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44E45CF"/>
    <w:multiLevelType w:val="hybridMultilevel"/>
    <w:tmpl w:val="E84C56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93F8C"/>
    <w:multiLevelType w:val="hybridMultilevel"/>
    <w:tmpl w:val="62560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2E44EC"/>
    <w:multiLevelType w:val="hybridMultilevel"/>
    <w:tmpl w:val="9C780E0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2" w15:restartNumberingAfterBreak="0">
    <w:nsid w:val="36505D6F"/>
    <w:multiLevelType w:val="hybridMultilevel"/>
    <w:tmpl w:val="525AB0D2"/>
    <w:lvl w:ilvl="0" w:tplc="476690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D6D9E"/>
    <w:multiLevelType w:val="hybridMultilevel"/>
    <w:tmpl w:val="5D609B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F142AF"/>
    <w:multiLevelType w:val="hybridMultilevel"/>
    <w:tmpl w:val="CD9C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4EAA"/>
    <w:multiLevelType w:val="hybridMultilevel"/>
    <w:tmpl w:val="4F6E9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2954E5"/>
    <w:multiLevelType w:val="hybridMultilevel"/>
    <w:tmpl w:val="2C4CD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E636271"/>
    <w:multiLevelType w:val="hybridMultilevel"/>
    <w:tmpl w:val="93C6B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87328E"/>
    <w:multiLevelType w:val="multilevel"/>
    <w:tmpl w:val="56C2D41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602E0F6A"/>
    <w:multiLevelType w:val="hybridMultilevel"/>
    <w:tmpl w:val="D0BC4A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E0A40F8"/>
    <w:multiLevelType w:val="hybridMultilevel"/>
    <w:tmpl w:val="58121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A25F33"/>
    <w:multiLevelType w:val="hybridMultilevel"/>
    <w:tmpl w:val="C61245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5894BC2"/>
    <w:multiLevelType w:val="hybridMultilevel"/>
    <w:tmpl w:val="1CE28DC6"/>
    <w:lvl w:ilvl="0" w:tplc="18D61614">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13"/>
  </w:num>
  <w:num w:numId="4">
    <w:abstractNumId w:val="20"/>
  </w:num>
  <w:num w:numId="5">
    <w:abstractNumId w:val="15"/>
  </w:num>
  <w:num w:numId="6">
    <w:abstractNumId w:val="19"/>
  </w:num>
  <w:num w:numId="7">
    <w:abstractNumId w:val="8"/>
  </w:num>
  <w:num w:numId="8">
    <w:abstractNumId w:val="21"/>
  </w:num>
  <w:num w:numId="9">
    <w:abstractNumId w:val="2"/>
  </w:num>
  <w:num w:numId="10">
    <w:abstractNumId w:val="5"/>
  </w:num>
  <w:num w:numId="11">
    <w:abstractNumId w:val="10"/>
  </w:num>
  <w:num w:numId="12">
    <w:abstractNumId w:val="14"/>
  </w:num>
  <w:num w:numId="13">
    <w:abstractNumId w:val="17"/>
  </w:num>
  <w:num w:numId="14">
    <w:abstractNumId w:val="22"/>
  </w:num>
  <w:num w:numId="15">
    <w:abstractNumId w:val="1"/>
  </w:num>
  <w:num w:numId="16">
    <w:abstractNumId w:val="18"/>
  </w:num>
  <w:num w:numId="17">
    <w:abstractNumId w:val="7"/>
  </w:num>
  <w:num w:numId="18">
    <w:abstractNumId w:val="4"/>
  </w:num>
  <w:num w:numId="19">
    <w:abstractNumId w:val="3"/>
  </w:num>
  <w:num w:numId="20">
    <w:abstractNumId w:val="0"/>
  </w:num>
  <w:num w:numId="21">
    <w:abstractNumId w:val="12"/>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F5"/>
    <w:rsid w:val="00002A01"/>
    <w:rsid w:val="000038B0"/>
    <w:rsid w:val="00004CDD"/>
    <w:rsid w:val="00005989"/>
    <w:rsid w:val="00012DEF"/>
    <w:rsid w:val="00014F54"/>
    <w:rsid w:val="00016721"/>
    <w:rsid w:val="000172C3"/>
    <w:rsid w:val="00017514"/>
    <w:rsid w:val="000211CB"/>
    <w:rsid w:val="00021475"/>
    <w:rsid w:val="000234EA"/>
    <w:rsid w:val="00023B48"/>
    <w:rsid w:val="00025A2E"/>
    <w:rsid w:val="0002602F"/>
    <w:rsid w:val="00027B35"/>
    <w:rsid w:val="00030D2B"/>
    <w:rsid w:val="00030EE1"/>
    <w:rsid w:val="000313FB"/>
    <w:rsid w:val="00036C5B"/>
    <w:rsid w:val="00037B76"/>
    <w:rsid w:val="00037F3D"/>
    <w:rsid w:val="0004223C"/>
    <w:rsid w:val="000437C7"/>
    <w:rsid w:val="00043D08"/>
    <w:rsid w:val="000458DB"/>
    <w:rsid w:val="000474F0"/>
    <w:rsid w:val="0005069F"/>
    <w:rsid w:val="00050BC8"/>
    <w:rsid w:val="00051CFE"/>
    <w:rsid w:val="00052517"/>
    <w:rsid w:val="00053953"/>
    <w:rsid w:val="00053F33"/>
    <w:rsid w:val="00055D41"/>
    <w:rsid w:val="00056A99"/>
    <w:rsid w:val="000633FB"/>
    <w:rsid w:val="00063AC0"/>
    <w:rsid w:val="00063DC6"/>
    <w:rsid w:val="00066491"/>
    <w:rsid w:val="000669B9"/>
    <w:rsid w:val="00066DB4"/>
    <w:rsid w:val="00066DBF"/>
    <w:rsid w:val="00067262"/>
    <w:rsid w:val="000672A4"/>
    <w:rsid w:val="000675B1"/>
    <w:rsid w:val="0006768C"/>
    <w:rsid w:val="00070018"/>
    <w:rsid w:val="00070916"/>
    <w:rsid w:val="00070CDD"/>
    <w:rsid w:val="00072453"/>
    <w:rsid w:val="000731B7"/>
    <w:rsid w:val="0007398F"/>
    <w:rsid w:val="0007412C"/>
    <w:rsid w:val="0007422F"/>
    <w:rsid w:val="000778C6"/>
    <w:rsid w:val="0008016A"/>
    <w:rsid w:val="00083707"/>
    <w:rsid w:val="00084762"/>
    <w:rsid w:val="00086338"/>
    <w:rsid w:val="00086D91"/>
    <w:rsid w:val="00090345"/>
    <w:rsid w:val="00090476"/>
    <w:rsid w:val="00090925"/>
    <w:rsid w:val="00092F47"/>
    <w:rsid w:val="00093E59"/>
    <w:rsid w:val="0009414F"/>
    <w:rsid w:val="0009671C"/>
    <w:rsid w:val="00097208"/>
    <w:rsid w:val="000A107D"/>
    <w:rsid w:val="000A12A3"/>
    <w:rsid w:val="000A1A4F"/>
    <w:rsid w:val="000A26D8"/>
    <w:rsid w:val="000A355B"/>
    <w:rsid w:val="000A390B"/>
    <w:rsid w:val="000A4510"/>
    <w:rsid w:val="000A4E9A"/>
    <w:rsid w:val="000A7838"/>
    <w:rsid w:val="000A7BFD"/>
    <w:rsid w:val="000B0CA3"/>
    <w:rsid w:val="000B1043"/>
    <w:rsid w:val="000B1610"/>
    <w:rsid w:val="000B2016"/>
    <w:rsid w:val="000B290F"/>
    <w:rsid w:val="000B2E7C"/>
    <w:rsid w:val="000B6665"/>
    <w:rsid w:val="000B7BE3"/>
    <w:rsid w:val="000C00AA"/>
    <w:rsid w:val="000C0FD3"/>
    <w:rsid w:val="000C11DA"/>
    <w:rsid w:val="000C14CB"/>
    <w:rsid w:val="000C3ADE"/>
    <w:rsid w:val="000C5A99"/>
    <w:rsid w:val="000C68AF"/>
    <w:rsid w:val="000C6BF9"/>
    <w:rsid w:val="000D0624"/>
    <w:rsid w:val="000D0C55"/>
    <w:rsid w:val="000D266F"/>
    <w:rsid w:val="000D2747"/>
    <w:rsid w:val="000D6D6A"/>
    <w:rsid w:val="000E289F"/>
    <w:rsid w:val="000E2D33"/>
    <w:rsid w:val="000E37FF"/>
    <w:rsid w:val="000E4B9B"/>
    <w:rsid w:val="000E61A6"/>
    <w:rsid w:val="000F20A0"/>
    <w:rsid w:val="000F401F"/>
    <w:rsid w:val="000F4341"/>
    <w:rsid w:val="000F5E32"/>
    <w:rsid w:val="000F6FD2"/>
    <w:rsid w:val="001010D2"/>
    <w:rsid w:val="0010394B"/>
    <w:rsid w:val="001050A0"/>
    <w:rsid w:val="0010767B"/>
    <w:rsid w:val="00107DBF"/>
    <w:rsid w:val="0011172C"/>
    <w:rsid w:val="001126CB"/>
    <w:rsid w:val="00114063"/>
    <w:rsid w:val="001141E3"/>
    <w:rsid w:val="0011423B"/>
    <w:rsid w:val="00114B8D"/>
    <w:rsid w:val="00114D55"/>
    <w:rsid w:val="00116CEC"/>
    <w:rsid w:val="0011728B"/>
    <w:rsid w:val="001201A4"/>
    <w:rsid w:val="00120CAB"/>
    <w:rsid w:val="00122B74"/>
    <w:rsid w:val="001256CD"/>
    <w:rsid w:val="00127C2E"/>
    <w:rsid w:val="001301AF"/>
    <w:rsid w:val="001314F8"/>
    <w:rsid w:val="00131E03"/>
    <w:rsid w:val="00132088"/>
    <w:rsid w:val="001351EE"/>
    <w:rsid w:val="001370FA"/>
    <w:rsid w:val="00140FB6"/>
    <w:rsid w:val="001425D9"/>
    <w:rsid w:val="0014292E"/>
    <w:rsid w:val="00143972"/>
    <w:rsid w:val="00145368"/>
    <w:rsid w:val="00145489"/>
    <w:rsid w:val="00146671"/>
    <w:rsid w:val="00154BB2"/>
    <w:rsid w:val="00154C17"/>
    <w:rsid w:val="00154DE2"/>
    <w:rsid w:val="00161403"/>
    <w:rsid w:val="001614D6"/>
    <w:rsid w:val="00161D9A"/>
    <w:rsid w:val="001623D5"/>
    <w:rsid w:val="00164406"/>
    <w:rsid w:val="001645E6"/>
    <w:rsid w:val="00164CA3"/>
    <w:rsid w:val="00164EF1"/>
    <w:rsid w:val="001654EA"/>
    <w:rsid w:val="00165560"/>
    <w:rsid w:val="00165628"/>
    <w:rsid w:val="00165C24"/>
    <w:rsid w:val="0016720C"/>
    <w:rsid w:val="00170AF9"/>
    <w:rsid w:val="00172453"/>
    <w:rsid w:val="00172533"/>
    <w:rsid w:val="00172F87"/>
    <w:rsid w:val="0017344A"/>
    <w:rsid w:val="001755F6"/>
    <w:rsid w:val="00175FBD"/>
    <w:rsid w:val="0017766F"/>
    <w:rsid w:val="00177CE2"/>
    <w:rsid w:val="00181A6A"/>
    <w:rsid w:val="00184D61"/>
    <w:rsid w:val="0018549D"/>
    <w:rsid w:val="0018601D"/>
    <w:rsid w:val="00186C4C"/>
    <w:rsid w:val="00190BEE"/>
    <w:rsid w:val="0019226C"/>
    <w:rsid w:val="00193E29"/>
    <w:rsid w:val="001949F7"/>
    <w:rsid w:val="00194C8E"/>
    <w:rsid w:val="00195D79"/>
    <w:rsid w:val="00195F68"/>
    <w:rsid w:val="00196F65"/>
    <w:rsid w:val="001970E2"/>
    <w:rsid w:val="00197518"/>
    <w:rsid w:val="001A0602"/>
    <w:rsid w:val="001A12C3"/>
    <w:rsid w:val="001A13B4"/>
    <w:rsid w:val="001A1AA7"/>
    <w:rsid w:val="001A2528"/>
    <w:rsid w:val="001A4563"/>
    <w:rsid w:val="001A5EF6"/>
    <w:rsid w:val="001A6C6F"/>
    <w:rsid w:val="001A7D4D"/>
    <w:rsid w:val="001A7D6C"/>
    <w:rsid w:val="001B3392"/>
    <w:rsid w:val="001B537E"/>
    <w:rsid w:val="001B5FA8"/>
    <w:rsid w:val="001B68E7"/>
    <w:rsid w:val="001B6D16"/>
    <w:rsid w:val="001C068E"/>
    <w:rsid w:val="001C173A"/>
    <w:rsid w:val="001C309C"/>
    <w:rsid w:val="001C3860"/>
    <w:rsid w:val="001C48B8"/>
    <w:rsid w:val="001C64A4"/>
    <w:rsid w:val="001C68D9"/>
    <w:rsid w:val="001C6A5C"/>
    <w:rsid w:val="001C7042"/>
    <w:rsid w:val="001D0C9B"/>
    <w:rsid w:val="001D0E6A"/>
    <w:rsid w:val="001D1BEE"/>
    <w:rsid w:val="001D285D"/>
    <w:rsid w:val="001D582E"/>
    <w:rsid w:val="001D5E1E"/>
    <w:rsid w:val="001D7D9A"/>
    <w:rsid w:val="001E35F1"/>
    <w:rsid w:val="001E3CF3"/>
    <w:rsid w:val="001E485C"/>
    <w:rsid w:val="001E49DE"/>
    <w:rsid w:val="001E5D84"/>
    <w:rsid w:val="001E6402"/>
    <w:rsid w:val="001E6789"/>
    <w:rsid w:val="001E6BD3"/>
    <w:rsid w:val="001E776A"/>
    <w:rsid w:val="001E7D1D"/>
    <w:rsid w:val="001F2114"/>
    <w:rsid w:val="001F4054"/>
    <w:rsid w:val="001F55A0"/>
    <w:rsid w:val="001F5856"/>
    <w:rsid w:val="00201037"/>
    <w:rsid w:val="00202285"/>
    <w:rsid w:val="002027FE"/>
    <w:rsid w:val="00204881"/>
    <w:rsid w:val="00206789"/>
    <w:rsid w:val="00206808"/>
    <w:rsid w:val="0020753A"/>
    <w:rsid w:val="00211A7F"/>
    <w:rsid w:val="0021476F"/>
    <w:rsid w:val="00214C6A"/>
    <w:rsid w:val="00214E55"/>
    <w:rsid w:val="002170D5"/>
    <w:rsid w:val="0021762F"/>
    <w:rsid w:val="00217828"/>
    <w:rsid w:val="00217C86"/>
    <w:rsid w:val="00221DA3"/>
    <w:rsid w:val="0022396C"/>
    <w:rsid w:val="00223D8C"/>
    <w:rsid w:val="00224592"/>
    <w:rsid w:val="00224A5B"/>
    <w:rsid w:val="00224ECB"/>
    <w:rsid w:val="00226A24"/>
    <w:rsid w:val="00231E86"/>
    <w:rsid w:val="00232BBB"/>
    <w:rsid w:val="0023368A"/>
    <w:rsid w:val="00233D43"/>
    <w:rsid w:val="00233DC8"/>
    <w:rsid w:val="002341FD"/>
    <w:rsid w:val="002347C5"/>
    <w:rsid w:val="0023480A"/>
    <w:rsid w:val="00234A33"/>
    <w:rsid w:val="00237405"/>
    <w:rsid w:val="002444F8"/>
    <w:rsid w:val="00244656"/>
    <w:rsid w:val="002446F3"/>
    <w:rsid w:val="00245B6E"/>
    <w:rsid w:val="00245BE2"/>
    <w:rsid w:val="00245BE7"/>
    <w:rsid w:val="0024627E"/>
    <w:rsid w:val="0024768B"/>
    <w:rsid w:val="00254714"/>
    <w:rsid w:val="00255C41"/>
    <w:rsid w:val="00255D50"/>
    <w:rsid w:val="002562B9"/>
    <w:rsid w:val="00257483"/>
    <w:rsid w:val="00261BCF"/>
    <w:rsid w:val="00263367"/>
    <w:rsid w:val="00264312"/>
    <w:rsid w:val="002646D3"/>
    <w:rsid w:val="00271C10"/>
    <w:rsid w:val="002736BC"/>
    <w:rsid w:val="00274582"/>
    <w:rsid w:val="00274BF6"/>
    <w:rsid w:val="0027542B"/>
    <w:rsid w:val="002755B6"/>
    <w:rsid w:val="002777A9"/>
    <w:rsid w:val="002805F4"/>
    <w:rsid w:val="00281A3E"/>
    <w:rsid w:val="00282D8A"/>
    <w:rsid w:val="002832EA"/>
    <w:rsid w:val="00283C3F"/>
    <w:rsid w:val="00286495"/>
    <w:rsid w:val="00291F32"/>
    <w:rsid w:val="00292128"/>
    <w:rsid w:val="00293D5C"/>
    <w:rsid w:val="00294BA6"/>
    <w:rsid w:val="00295F36"/>
    <w:rsid w:val="002A354E"/>
    <w:rsid w:val="002A38F7"/>
    <w:rsid w:val="002A4039"/>
    <w:rsid w:val="002A4C3D"/>
    <w:rsid w:val="002A7765"/>
    <w:rsid w:val="002A7A77"/>
    <w:rsid w:val="002B0AF0"/>
    <w:rsid w:val="002B1C0E"/>
    <w:rsid w:val="002B2B7D"/>
    <w:rsid w:val="002B3B9E"/>
    <w:rsid w:val="002B3D01"/>
    <w:rsid w:val="002B465E"/>
    <w:rsid w:val="002B5148"/>
    <w:rsid w:val="002B65CE"/>
    <w:rsid w:val="002B75E1"/>
    <w:rsid w:val="002C04C6"/>
    <w:rsid w:val="002C0E75"/>
    <w:rsid w:val="002C490E"/>
    <w:rsid w:val="002C64F3"/>
    <w:rsid w:val="002C775E"/>
    <w:rsid w:val="002D12B8"/>
    <w:rsid w:val="002D2003"/>
    <w:rsid w:val="002D4D84"/>
    <w:rsid w:val="002D506D"/>
    <w:rsid w:val="002D5834"/>
    <w:rsid w:val="002D7332"/>
    <w:rsid w:val="002E2622"/>
    <w:rsid w:val="002E296C"/>
    <w:rsid w:val="002E2D3F"/>
    <w:rsid w:val="002E3BE3"/>
    <w:rsid w:val="002E5736"/>
    <w:rsid w:val="002E5799"/>
    <w:rsid w:val="002E6395"/>
    <w:rsid w:val="002E6B67"/>
    <w:rsid w:val="002E7415"/>
    <w:rsid w:val="002E7420"/>
    <w:rsid w:val="002F28F3"/>
    <w:rsid w:val="002F3414"/>
    <w:rsid w:val="002F3DFD"/>
    <w:rsid w:val="002F41C9"/>
    <w:rsid w:val="002F486D"/>
    <w:rsid w:val="002F4EAE"/>
    <w:rsid w:val="002F51D9"/>
    <w:rsid w:val="002F5DB6"/>
    <w:rsid w:val="00302C0F"/>
    <w:rsid w:val="0030384C"/>
    <w:rsid w:val="00305803"/>
    <w:rsid w:val="0030648E"/>
    <w:rsid w:val="00310137"/>
    <w:rsid w:val="00312850"/>
    <w:rsid w:val="003136CF"/>
    <w:rsid w:val="00314513"/>
    <w:rsid w:val="003216BE"/>
    <w:rsid w:val="00321C4B"/>
    <w:rsid w:val="00321F60"/>
    <w:rsid w:val="0032350C"/>
    <w:rsid w:val="00325C58"/>
    <w:rsid w:val="00326572"/>
    <w:rsid w:val="00330892"/>
    <w:rsid w:val="00331852"/>
    <w:rsid w:val="00331C8F"/>
    <w:rsid w:val="0033308B"/>
    <w:rsid w:val="00333947"/>
    <w:rsid w:val="00337219"/>
    <w:rsid w:val="00341226"/>
    <w:rsid w:val="00343692"/>
    <w:rsid w:val="00344863"/>
    <w:rsid w:val="00344AAC"/>
    <w:rsid w:val="003509CB"/>
    <w:rsid w:val="003519B0"/>
    <w:rsid w:val="00354E80"/>
    <w:rsid w:val="00356012"/>
    <w:rsid w:val="003602F7"/>
    <w:rsid w:val="0036110B"/>
    <w:rsid w:val="00361B0C"/>
    <w:rsid w:val="00361C1F"/>
    <w:rsid w:val="00362A4F"/>
    <w:rsid w:val="003640B2"/>
    <w:rsid w:val="003645E4"/>
    <w:rsid w:val="0037082E"/>
    <w:rsid w:val="00370B2C"/>
    <w:rsid w:val="003719F3"/>
    <w:rsid w:val="0037248E"/>
    <w:rsid w:val="00372D9D"/>
    <w:rsid w:val="00373905"/>
    <w:rsid w:val="00373A95"/>
    <w:rsid w:val="00373E3B"/>
    <w:rsid w:val="00374B0D"/>
    <w:rsid w:val="00376774"/>
    <w:rsid w:val="00376D8B"/>
    <w:rsid w:val="00381061"/>
    <w:rsid w:val="00381C39"/>
    <w:rsid w:val="00382B8F"/>
    <w:rsid w:val="00383F84"/>
    <w:rsid w:val="00384CA4"/>
    <w:rsid w:val="00385503"/>
    <w:rsid w:val="00385603"/>
    <w:rsid w:val="00391A28"/>
    <w:rsid w:val="00392679"/>
    <w:rsid w:val="003926C3"/>
    <w:rsid w:val="00393510"/>
    <w:rsid w:val="00393DA6"/>
    <w:rsid w:val="003941E6"/>
    <w:rsid w:val="00395BE1"/>
    <w:rsid w:val="00396CA0"/>
    <w:rsid w:val="003A060E"/>
    <w:rsid w:val="003A146E"/>
    <w:rsid w:val="003A1B56"/>
    <w:rsid w:val="003A422A"/>
    <w:rsid w:val="003A511F"/>
    <w:rsid w:val="003A525B"/>
    <w:rsid w:val="003A52F4"/>
    <w:rsid w:val="003A79B3"/>
    <w:rsid w:val="003B0765"/>
    <w:rsid w:val="003B08E4"/>
    <w:rsid w:val="003B0D83"/>
    <w:rsid w:val="003B2741"/>
    <w:rsid w:val="003B2ED2"/>
    <w:rsid w:val="003B66C1"/>
    <w:rsid w:val="003B7717"/>
    <w:rsid w:val="003C0159"/>
    <w:rsid w:val="003C08D3"/>
    <w:rsid w:val="003C0CD6"/>
    <w:rsid w:val="003C133E"/>
    <w:rsid w:val="003C1A5C"/>
    <w:rsid w:val="003C3060"/>
    <w:rsid w:val="003C3477"/>
    <w:rsid w:val="003C46BC"/>
    <w:rsid w:val="003C5EF0"/>
    <w:rsid w:val="003C60BB"/>
    <w:rsid w:val="003C6139"/>
    <w:rsid w:val="003C6E42"/>
    <w:rsid w:val="003C7B1F"/>
    <w:rsid w:val="003C7BF6"/>
    <w:rsid w:val="003C7D38"/>
    <w:rsid w:val="003D0FAC"/>
    <w:rsid w:val="003D1767"/>
    <w:rsid w:val="003D2F61"/>
    <w:rsid w:val="003D37DB"/>
    <w:rsid w:val="003D4072"/>
    <w:rsid w:val="003D74B4"/>
    <w:rsid w:val="003D7D94"/>
    <w:rsid w:val="003E1210"/>
    <w:rsid w:val="003E1899"/>
    <w:rsid w:val="003E1DA6"/>
    <w:rsid w:val="003E2060"/>
    <w:rsid w:val="003E2544"/>
    <w:rsid w:val="003E32B9"/>
    <w:rsid w:val="003E3318"/>
    <w:rsid w:val="003E3C6A"/>
    <w:rsid w:val="003E73B1"/>
    <w:rsid w:val="003F1EA7"/>
    <w:rsid w:val="003F2175"/>
    <w:rsid w:val="003F3921"/>
    <w:rsid w:val="003F3F7A"/>
    <w:rsid w:val="004003C4"/>
    <w:rsid w:val="004004F8"/>
    <w:rsid w:val="00400653"/>
    <w:rsid w:val="00400980"/>
    <w:rsid w:val="00400B32"/>
    <w:rsid w:val="0040281A"/>
    <w:rsid w:val="00404CDC"/>
    <w:rsid w:val="00404F01"/>
    <w:rsid w:val="004055D9"/>
    <w:rsid w:val="00405CE9"/>
    <w:rsid w:val="00406D4A"/>
    <w:rsid w:val="00410776"/>
    <w:rsid w:val="00412544"/>
    <w:rsid w:val="004125EC"/>
    <w:rsid w:val="00413197"/>
    <w:rsid w:val="00415253"/>
    <w:rsid w:val="004167C8"/>
    <w:rsid w:val="00417276"/>
    <w:rsid w:val="0041755E"/>
    <w:rsid w:val="00417D30"/>
    <w:rsid w:val="00421E03"/>
    <w:rsid w:val="00422D8B"/>
    <w:rsid w:val="0042587C"/>
    <w:rsid w:val="00425C8E"/>
    <w:rsid w:val="004262CB"/>
    <w:rsid w:val="00426B9F"/>
    <w:rsid w:val="004279EF"/>
    <w:rsid w:val="00427D6D"/>
    <w:rsid w:val="00430892"/>
    <w:rsid w:val="00431BBB"/>
    <w:rsid w:val="0043212A"/>
    <w:rsid w:val="00432D08"/>
    <w:rsid w:val="004339BA"/>
    <w:rsid w:val="00434128"/>
    <w:rsid w:val="00436B28"/>
    <w:rsid w:val="00436B80"/>
    <w:rsid w:val="00437F43"/>
    <w:rsid w:val="00443731"/>
    <w:rsid w:val="0044391C"/>
    <w:rsid w:val="00444670"/>
    <w:rsid w:val="00444BC5"/>
    <w:rsid w:val="00445B87"/>
    <w:rsid w:val="00447004"/>
    <w:rsid w:val="00447DCD"/>
    <w:rsid w:val="00451474"/>
    <w:rsid w:val="00452460"/>
    <w:rsid w:val="00453B08"/>
    <w:rsid w:val="00454D59"/>
    <w:rsid w:val="00455A42"/>
    <w:rsid w:val="0045772E"/>
    <w:rsid w:val="00457907"/>
    <w:rsid w:val="00464BD7"/>
    <w:rsid w:val="0046592B"/>
    <w:rsid w:val="00465C9F"/>
    <w:rsid w:val="0046602F"/>
    <w:rsid w:val="00466996"/>
    <w:rsid w:val="00467A33"/>
    <w:rsid w:val="0047204F"/>
    <w:rsid w:val="00472EAE"/>
    <w:rsid w:val="00473144"/>
    <w:rsid w:val="00473B98"/>
    <w:rsid w:val="00475D1E"/>
    <w:rsid w:val="00476825"/>
    <w:rsid w:val="00476BF4"/>
    <w:rsid w:val="00477093"/>
    <w:rsid w:val="0047748D"/>
    <w:rsid w:val="00480251"/>
    <w:rsid w:val="00481354"/>
    <w:rsid w:val="00482A42"/>
    <w:rsid w:val="00482AB4"/>
    <w:rsid w:val="00484997"/>
    <w:rsid w:val="00485F29"/>
    <w:rsid w:val="004873CB"/>
    <w:rsid w:val="00487AB7"/>
    <w:rsid w:val="00494883"/>
    <w:rsid w:val="0049573C"/>
    <w:rsid w:val="00495C3C"/>
    <w:rsid w:val="004A076C"/>
    <w:rsid w:val="004A13E2"/>
    <w:rsid w:val="004A1BEA"/>
    <w:rsid w:val="004A2BE5"/>
    <w:rsid w:val="004A3034"/>
    <w:rsid w:val="004A3743"/>
    <w:rsid w:val="004A3CEF"/>
    <w:rsid w:val="004A4436"/>
    <w:rsid w:val="004B2A60"/>
    <w:rsid w:val="004B367B"/>
    <w:rsid w:val="004B396C"/>
    <w:rsid w:val="004B5E3C"/>
    <w:rsid w:val="004B6D63"/>
    <w:rsid w:val="004B723A"/>
    <w:rsid w:val="004C4604"/>
    <w:rsid w:val="004C5E6B"/>
    <w:rsid w:val="004C78AC"/>
    <w:rsid w:val="004D0CE7"/>
    <w:rsid w:val="004D1460"/>
    <w:rsid w:val="004D2360"/>
    <w:rsid w:val="004D41CA"/>
    <w:rsid w:val="004D6479"/>
    <w:rsid w:val="004E0212"/>
    <w:rsid w:val="004E0835"/>
    <w:rsid w:val="004E1048"/>
    <w:rsid w:val="004E1480"/>
    <w:rsid w:val="004E177A"/>
    <w:rsid w:val="004E1890"/>
    <w:rsid w:val="004E2779"/>
    <w:rsid w:val="004E36C4"/>
    <w:rsid w:val="004F0C6F"/>
    <w:rsid w:val="004F345D"/>
    <w:rsid w:val="004F3DAF"/>
    <w:rsid w:val="004F3E58"/>
    <w:rsid w:val="005005B0"/>
    <w:rsid w:val="00501858"/>
    <w:rsid w:val="005030D7"/>
    <w:rsid w:val="00503476"/>
    <w:rsid w:val="00504BE7"/>
    <w:rsid w:val="005055CD"/>
    <w:rsid w:val="00507975"/>
    <w:rsid w:val="005117E5"/>
    <w:rsid w:val="00512FB0"/>
    <w:rsid w:val="00513E69"/>
    <w:rsid w:val="00514BA3"/>
    <w:rsid w:val="00514D33"/>
    <w:rsid w:val="005160A5"/>
    <w:rsid w:val="00517179"/>
    <w:rsid w:val="00520BCA"/>
    <w:rsid w:val="005211E3"/>
    <w:rsid w:val="00521B8A"/>
    <w:rsid w:val="00522599"/>
    <w:rsid w:val="00525C6A"/>
    <w:rsid w:val="00527DD8"/>
    <w:rsid w:val="00534863"/>
    <w:rsid w:val="005348CC"/>
    <w:rsid w:val="00535354"/>
    <w:rsid w:val="00535E7E"/>
    <w:rsid w:val="005369EE"/>
    <w:rsid w:val="0054089B"/>
    <w:rsid w:val="00540C93"/>
    <w:rsid w:val="005535CE"/>
    <w:rsid w:val="00553FA0"/>
    <w:rsid w:val="005548F9"/>
    <w:rsid w:val="00554D14"/>
    <w:rsid w:val="0055542C"/>
    <w:rsid w:val="0055657C"/>
    <w:rsid w:val="00557515"/>
    <w:rsid w:val="00557F12"/>
    <w:rsid w:val="005602D7"/>
    <w:rsid w:val="00560AD8"/>
    <w:rsid w:val="005627FF"/>
    <w:rsid w:val="00565C12"/>
    <w:rsid w:val="00566844"/>
    <w:rsid w:val="00571F1B"/>
    <w:rsid w:val="005727D1"/>
    <w:rsid w:val="00573FB2"/>
    <w:rsid w:val="005761A9"/>
    <w:rsid w:val="00577245"/>
    <w:rsid w:val="00577D6D"/>
    <w:rsid w:val="00580FD7"/>
    <w:rsid w:val="00582D02"/>
    <w:rsid w:val="00584D3B"/>
    <w:rsid w:val="0058606E"/>
    <w:rsid w:val="00586613"/>
    <w:rsid w:val="00587EF1"/>
    <w:rsid w:val="00591E30"/>
    <w:rsid w:val="005924E1"/>
    <w:rsid w:val="005933B9"/>
    <w:rsid w:val="00593946"/>
    <w:rsid w:val="005959BC"/>
    <w:rsid w:val="00596665"/>
    <w:rsid w:val="00596FAB"/>
    <w:rsid w:val="005A1DFE"/>
    <w:rsid w:val="005A2B3E"/>
    <w:rsid w:val="005A3229"/>
    <w:rsid w:val="005A5356"/>
    <w:rsid w:val="005A629B"/>
    <w:rsid w:val="005A719C"/>
    <w:rsid w:val="005A71FE"/>
    <w:rsid w:val="005A7F22"/>
    <w:rsid w:val="005B2ECF"/>
    <w:rsid w:val="005B35F7"/>
    <w:rsid w:val="005B3FE1"/>
    <w:rsid w:val="005B61CC"/>
    <w:rsid w:val="005B7867"/>
    <w:rsid w:val="005B7C19"/>
    <w:rsid w:val="005C083A"/>
    <w:rsid w:val="005C11A9"/>
    <w:rsid w:val="005C2B2A"/>
    <w:rsid w:val="005C444D"/>
    <w:rsid w:val="005C53FC"/>
    <w:rsid w:val="005C5F5B"/>
    <w:rsid w:val="005D0D7F"/>
    <w:rsid w:val="005D3949"/>
    <w:rsid w:val="005D6784"/>
    <w:rsid w:val="005E2973"/>
    <w:rsid w:val="005E310E"/>
    <w:rsid w:val="005E32E6"/>
    <w:rsid w:val="005E5C9C"/>
    <w:rsid w:val="005E76C0"/>
    <w:rsid w:val="005F014C"/>
    <w:rsid w:val="005F0B34"/>
    <w:rsid w:val="005F1A1A"/>
    <w:rsid w:val="005F2E6E"/>
    <w:rsid w:val="005F6BC4"/>
    <w:rsid w:val="005F6F37"/>
    <w:rsid w:val="005F703E"/>
    <w:rsid w:val="005F7865"/>
    <w:rsid w:val="005F78AA"/>
    <w:rsid w:val="005F7DA6"/>
    <w:rsid w:val="006022A9"/>
    <w:rsid w:val="00603E1A"/>
    <w:rsid w:val="00605CA0"/>
    <w:rsid w:val="006064E5"/>
    <w:rsid w:val="0061058C"/>
    <w:rsid w:val="00610D55"/>
    <w:rsid w:val="00612F57"/>
    <w:rsid w:val="00612F69"/>
    <w:rsid w:val="006206D8"/>
    <w:rsid w:val="00620C37"/>
    <w:rsid w:val="00620EF7"/>
    <w:rsid w:val="00621C2E"/>
    <w:rsid w:val="006276AE"/>
    <w:rsid w:val="00630105"/>
    <w:rsid w:val="00631D5D"/>
    <w:rsid w:val="0063304F"/>
    <w:rsid w:val="0063376A"/>
    <w:rsid w:val="00634459"/>
    <w:rsid w:val="0063673B"/>
    <w:rsid w:val="00636A77"/>
    <w:rsid w:val="00637210"/>
    <w:rsid w:val="0063782B"/>
    <w:rsid w:val="00642333"/>
    <w:rsid w:val="006474E3"/>
    <w:rsid w:val="0065126C"/>
    <w:rsid w:val="006537FA"/>
    <w:rsid w:val="00653BBF"/>
    <w:rsid w:val="00655150"/>
    <w:rsid w:val="00655ECA"/>
    <w:rsid w:val="00657D01"/>
    <w:rsid w:val="00661EC4"/>
    <w:rsid w:val="00662B68"/>
    <w:rsid w:val="006631E6"/>
    <w:rsid w:val="00663A64"/>
    <w:rsid w:val="00665708"/>
    <w:rsid w:val="0066646D"/>
    <w:rsid w:val="00667555"/>
    <w:rsid w:val="00671997"/>
    <w:rsid w:val="00672F74"/>
    <w:rsid w:val="00674F52"/>
    <w:rsid w:val="00675062"/>
    <w:rsid w:val="006771DC"/>
    <w:rsid w:val="006824AA"/>
    <w:rsid w:val="00684219"/>
    <w:rsid w:val="0068440A"/>
    <w:rsid w:val="00686C7C"/>
    <w:rsid w:val="006908D5"/>
    <w:rsid w:val="00691A96"/>
    <w:rsid w:val="00695359"/>
    <w:rsid w:val="00695E35"/>
    <w:rsid w:val="00695F50"/>
    <w:rsid w:val="006A3477"/>
    <w:rsid w:val="006A3637"/>
    <w:rsid w:val="006A7CF4"/>
    <w:rsid w:val="006B026A"/>
    <w:rsid w:val="006B345B"/>
    <w:rsid w:val="006B494E"/>
    <w:rsid w:val="006B4B14"/>
    <w:rsid w:val="006B727F"/>
    <w:rsid w:val="006B7509"/>
    <w:rsid w:val="006B7746"/>
    <w:rsid w:val="006C34D9"/>
    <w:rsid w:val="006C3903"/>
    <w:rsid w:val="006C3E6B"/>
    <w:rsid w:val="006C3EE9"/>
    <w:rsid w:val="006C636D"/>
    <w:rsid w:val="006C6794"/>
    <w:rsid w:val="006C6B40"/>
    <w:rsid w:val="006C6B6F"/>
    <w:rsid w:val="006C6D96"/>
    <w:rsid w:val="006D048C"/>
    <w:rsid w:val="006D0541"/>
    <w:rsid w:val="006D057D"/>
    <w:rsid w:val="006D09AF"/>
    <w:rsid w:val="006D14FA"/>
    <w:rsid w:val="006D3B85"/>
    <w:rsid w:val="006D59B6"/>
    <w:rsid w:val="006E0F97"/>
    <w:rsid w:val="006E30D0"/>
    <w:rsid w:val="006E4E68"/>
    <w:rsid w:val="006E561F"/>
    <w:rsid w:val="006E573F"/>
    <w:rsid w:val="006E6D16"/>
    <w:rsid w:val="006E733B"/>
    <w:rsid w:val="006F101C"/>
    <w:rsid w:val="006F263C"/>
    <w:rsid w:val="006F3F61"/>
    <w:rsid w:val="006F40A6"/>
    <w:rsid w:val="006F48D0"/>
    <w:rsid w:val="006F6255"/>
    <w:rsid w:val="006F7911"/>
    <w:rsid w:val="00701C54"/>
    <w:rsid w:val="00701D9D"/>
    <w:rsid w:val="007054B7"/>
    <w:rsid w:val="00705AAE"/>
    <w:rsid w:val="00705CE5"/>
    <w:rsid w:val="0070666F"/>
    <w:rsid w:val="00710346"/>
    <w:rsid w:val="007109F0"/>
    <w:rsid w:val="00711037"/>
    <w:rsid w:val="00714CB6"/>
    <w:rsid w:val="00721953"/>
    <w:rsid w:val="00721A73"/>
    <w:rsid w:val="00722B15"/>
    <w:rsid w:val="00722EA6"/>
    <w:rsid w:val="00723615"/>
    <w:rsid w:val="00724554"/>
    <w:rsid w:val="00724BF9"/>
    <w:rsid w:val="00725610"/>
    <w:rsid w:val="00725A7D"/>
    <w:rsid w:val="0072642D"/>
    <w:rsid w:val="00727015"/>
    <w:rsid w:val="007274CF"/>
    <w:rsid w:val="007306CE"/>
    <w:rsid w:val="00734F35"/>
    <w:rsid w:val="00736E34"/>
    <w:rsid w:val="00737659"/>
    <w:rsid w:val="007376AB"/>
    <w:rsid w:val="007416CC"/>
    <w:rsid w:val="00741A71"/>
    <w:rsid w:val="00741F9C"/>
    <w:rsid w:val="0074204C"/>
    <w:rsid w:val="0074428C"/>
    <w:rsid w:val="007454C0"/>
    <w:rsid w:val="00745505"/>
    <w:rsid w:val="00745F5A"/>
    <w:rsid w:val="00746BD2"/>
    <w:rsid w:val="0074704D"/>
    <w:rsid w:val="007500A3"/>
    <w:rsid w:val="0075020D"/>
    <w:rsid w:val="00750787"/>
    <w:rsid w:val="00761DB1"/>
    <w:rsid w:val="0076231B"/>
    <w:rsid w:val="00762FBF"/>
    <w:rsid w:val="00763023"/>
    <w:rsid w:val="00763208"/>
    <w:rsid w:val="00763FEE"/>
    <w:rsid w:val="007643C3"/>
    <w:rsid w:val="007672F7"/>
    <w:rsid w:val="0077260A"/>
    <w:rsid w:val="0077274E"/>
    <w:rsid w:val="0077582D"/>
    <w:rsid w:val="00775E35"/>
    <w:rsid w:val="007766DD"/>
    <w:rsid w:val="00777382"/>
    <w:rsid w:val="0077763E"/>
    <w:rsid w:val="0077784D"/>
    <w:rsid w:val="00780376"/>
    <w:rsid w:val="007804DE"/>
    <w:rsid w:val="0078056A"/>
    <w:rsid w:val="007805C0"/>
    <w:rsid w:val="007818F1"/>
    <w:rsid w:val="00782F52"/>
    <w:rsid w:val="00783962"/>
    <w:rsid w:val="00784A2B"/>
    <w:rsid w:val="00785170"/>
    <w:rsid w:val="00785BA7"/>
    <w:rsid w:val="00785E2E"/>
    <w:rsid w:val="007871C6"/>
    <w:rsid w:val="00787790"/>
    <w:rsid w:val="0078794E"/>
    <w:rsid w:val="00790144"/>
    <w:rsid w:val="007907B7"/>
    <w:rsid w:val="007909D8"/>
    <w:rsid w:val="0079229D"/>
    <w:rsid w:val="00792A7F"/>
    <w:rsid w:val="00793009"/>
    <w:rsid w:val="00793E92"/>
    <w:rsid w:val="00794613"/>
    <w:rsid w:val="007960C1"/>
    <w:rsid w:val="00796931"/>
    <w:rsid w:val="00796D54"/>
    <w:rsid w:val="007A0602"/>
    <w:rsid w:val="007A0CC0"/>
    <w:rsid w:val="007A1453"/>
    <w:rsid w:val="007A31F4"/>
    <w:rsid w:val="007A3248"/>
    <w:rsid w:val="007A41C7"/>
    <w:rsid w:val="007A478C"/>
    <w:rsid w:val="007A4815"/>
    <w:rsid w:val="007A4A87"/>
    <w:rsid w:val="007A6536"/>
    <w:rsid w:val="007A6A9C"/>
    <w:rsid w:val="007A7BE7"/>
    <w:rsid w:val="007A7E4D"/>
    <w:rsid w:val="007B1938"/>
    <w:rsid w:val="007B5BA8"/>
    <w:rsid w:val="007B6786"/>
    <w:rsid w:val="007B690C"/>
    <w:rsid w:val="007B7595"/>
    <w:rsid w:val="007C1523"/>
    <w:rsid w:val="007C341A"/>
    <w:rsid w:val="007C4C85"/>
    <w:rsid w:val="007C623E"/>
    <w:rsid w:val="007C638B"/>
    <w:rsid w:val="007C6760"/>
    <w:rsid w:val="007C6E0C"/>
    <w:rsid w:val="007D0508"/>
    <w:rsid w:val="007D0761"/>
    <w:rsid w:val="007D12DE"/>
    <w:rsid w:val="007D28AE"/>
    <w:rsid w:val="007D338B"/>
    <w:rsid w:val="007D3D9D"/>
    <w:rsid w:val="007D4830"/>
    <w:rsid w:val="007E1FFB"/>
    <w:rsid w:val="007E2546"/>
    <w:rsid w:val="007E41EE"/>
    <w:rsid w:val="007E592D"/>
    <w:rsid w:val="007E695B"/>
    <w:rsid w:val="007F02CD"/>
    <w:rsid w:val="007F11B9"/>
    <w:rsid w:val="007F2912"/>
    <w:rsid w:val="007F2A05"/>
    <w:rsid w:val="007F5562"/>
    <w:rsid w:val="007F562D"/>
    <w:rsid w:val="0080012A"/>
    <w:rsid w:val="00801343"/>
    <w:rsid w:val="008018B8"/>
    <w:rsid w:val="0080347E"/>
    <w:rsid w:val="008037E4"/>
    <w:rsid w:val="00803BE5"/>
    <w:rsid w:val="0080484F"/>
    <w:rsid w:val="00810797"/>
    <w:rsid w:val="00811022"/>
    <w:rsid w:val="008126B9"/>
    <w:rsid w:val="00812953"/>
    <w:rsid w:val="00812D33"/>
    <w:rsid w:val="00814207"/>
    <w:rsid w:val="0081420B"/>
    <w:rsid w:val="00814BE3"/>
    <w:rsid w:val="00816CAF"/>
    <w:rsid w:val="00820214"/>
    <w:rsid w:val="00822F44"/>
    <w:rsid w:val="00822FFA"/>
    <w:rsid w:val="00824B10"/>
    <w:rsid w:val="00824DA4"/>
    <w:rsid w:val="00825976"/>
    <w:rsid w:val="00827081"/>
    <w:rsid w:val="008270D4"/>
    <w:rsid w:val="00827B8E"/>
    <w:rsid w:val="0083099F"/>
    <w:rsid w:val="00834190"/>
    <w:rsid w:val="00834696"/>
    <w:rsid w:val="0083523E"/>
    <w:rsid w:val="00836454"/>
    <w:rsid w:val="00836B20"/>
    <w:rsid w:val="00842787"/>
    <w:rsid w:val="0084283A"/>
    <w:rsid w:val="00843852"/>
    <w:rsid w:val="008526C6"/>
    <w:rsid w:val="00852921"/>
    <w:rsid w:val="00852E7C"/>
    <w:rsid w:val="00854D52"/>
    <w:rsid w:val="00857ED9"/>
    <w:rsid w:val="00862F8A"/>
    <w:rsid w:val="0086369E"/>
    <w:rsid w:val="00863848"/>
    <w:rsid w:val="00864C62"/>
    <w:rsid w:val="008650C4"/>
    <w:rsid w:val="0086530A"/>
    <w:rsid w:val="00865347"/>
    <w:rsid w:val="00865504"/>
    <w:rsid w:val="00866B60"/>
    <w:rsid w:val="00867685"/>
    <w:rsid w:val="0087340E"/>
    <w:rsid w:val="0087395C"/>
    <w:rsid w:val="00875CD5"/>
    <w:rsid w:val="008767C0"/>
    <w:rsid w:val="00876BF8"/>
    <w:rsid w:val="00876C9D"/>
    <w:rsid w:val="008776F8"/>
    <w:rsid w:val="00877BD6"/>
    <w:rsid w:val="00882723"/>
    <w:rsid w:val="00883FDC"/>
    <w:rsid w:val="008848E4"/>
    <w:rsid w:val="00884F7F"/>
    <w:rsid w:val="00885816"/>
    <w:rsid w:val="008860BA"/>
    <w:rsid w:val="00887BDB"/>
    <w:rsid w:val="00887F7E"/>
    <w:rsid w:val="008946A5"/>
    <w:rsid w:val="008973CE"/>
    <w:rsid w:val="008A1745"/>
    <w:rsid w:val="008A1BEC"/>
    <w:rsid w:val="008A2A85"/>
    <w:rsid w:val="008A6098"/>
    <w:rsid w:val="008B0DFA"/>
    <w:rsid w:val="008B139D"/>
    <w:rsid w:val="008B157F"/>
    <w:rsid w:val="008B22A3"/>
    <w:rsid w:val="008B2CE0"/>
    <w:rsid w:val="008B344A"/>
    <w:rsid w:val="008B3824"/>
    <w:rsid w:val="008B40E1"/>
    <w:rsid w:val="008B6CAD"/>
    <w:rsid w:val="008B72ED"/>
    <w:rsid w:val="008B7829"/>
    <w:rsid w:val="008B78EC"/>
    <w:rsid w:val="008C1F94"/>
    <w:rsid w:val="008C5EB4"/>
    <w:rsid w:val="008C6BA0"/>
    <w:rsid w:val="008C7609"/>
    <w:rsid w:val="008D25F0"/>
    <w:rsid w:val="008D5144"/>
    <w:rsid w:val="008E0D1C"/>
    <w:rsid w:val="008E32A2"/>
    <w:rsid w:val="008E3B46"/>
    <w:rsid w:val="008E65F2"/>
    <w:rsid w:val="008E7FB9"/>
    <w:rsid w:val="008F0617"/>
    <w:rsid w:val="008F2A18"/>
    <w:rsid w:val="008F2B9B"/>
    <w:rsid w:val="008F3C64"/>
    <w:rsid w:val="008F43A1"/>
    <w:rsid w:val="008F6A13"/>
    <w:rsid w:val="008F779A"/>
    <w:rsid w:val="008F7980"/>
    <w:rsid w:val="009016C8"/>
    <w:rsid w:val="0090478E"/>
    <w:rsid w:val="0090561B"/>
    <w:rsid w:val="0091110E"/>
    <w:rsid w:val="009119C8"/>
    <w:rsid w:val="00912246"/>
    <w:rsid w:val="00912358"/>
    <w:rsid w:val="00916B7E"/>
    <w:rsid w:val="00921D0D"/>
    <w:rsid w:val="0092298C"/>
    <w:rsid w:val="00924E84"/>
    <w:rsid w:val="00925B86"/>
    <w:rsid w:val="00925CAC"/>
    <w:rsid w:val="009266A3"/>
    <w:rsid w:val="0092694E"/>
    <w:rsid w:val="00926BA2"/>
    <w:rsid w:val="009277FD"/>
    <w:rsid w:val="00927948"/>
    <w:rsid w:val="00930DCB"/>
    <w:rsid w:val="009327F2"/>
    <w:rsid w:val="009374C6"/>
    <w:rsid w:val="00937847"/>
    <w:rsid w:val="00941983"/>
    <w:rsid w:val="00942272"/>
    <w:rsid w:val="00943943"/>
    <w:rsid w:val="00943CD4"/>
    <w:rsid w:val="00944CBC"/>
    <w:rsid w:val="00947D78"/>
    <w:rsid w:val="00947EA7"/>
    <w:rsid w:val="009509D1"/>
    <w:rsid w:val="00950ED1"/>
    <w:rsid w:val="0095258C"/>
    <w:rsid w:val="009549D1"/>
    <w:rsid w:val="0095580F"/>
    <w:rsid w:val="009573C2"/>
    <w:rsid w:val="0096452B"/>
    <w:rsid w:val="00964E49"/>
    <w:rsid w:val="0096743F"/>
    <w:rsid w:val="00967796"/>
    <w:rsid w:val="00970EBE"/>
    <w:rsid w:val="00973BE7"/>
    <w:rsid w:val="00982A1E"/>
    <w:rsid w:val="0098386F"/>
    <w:rsid w:val="00985D0B"/>
    <w:rsid w:val="00985FF6"/>
    <w:rsid w:val="0098669C"/>
    <w:rsid w:val="00986DBD"/>
    <w:rsid w:val="00987249"/>
    <w:rsid w:val="00987473"/>
    <w:rsid w:val="00987A25"/>
    <w:rsid w:val="0099053D"/>
    <w:rsid w:val="0099096E"/>
    <w:rsid w:val="00991EED"/>
    <w:rsid w:val="0099474F"/>
    <w:rsid w:val="0099496D"/>
    <w:rsid w:val="00995C3E"/>
    <w:rsid w:val="009978D4"/>
    <w:rsid w:val="009A11F4"/>
    <w:rsid w:val="009A131A"/>
    <w:rsid w:val="009A173F"/>
    <w:rsid w:val="009A1AAF"/>
    <w:rsid w:val="009A2377"/>
    <w:rsid w:val="009A52CE"/>
    <w:rsid w:val="009A537A"/>
    <w:rsid w:val="009A6AFB"/>
    <w:rsid w:val="009B218B"/>
    <w:rsid w:val="009B32D0"/>
    <w:rsid w:val="009B3418"/>
    <w:rsid w:val="009B6674"/>
    <w:rsid w:val="009C1BDD"/>
    <w:rsid w:val="009C692B"/>
    <w:rsid w:val="009C6FD6"/>
    <w:rsid w:val="009C7A73"/>
    <w:rsid w:val="009D0098"/>
    <w:rsid w:val="009D0470"/>
    <w:rsid w:val="009D3660"/>
    <w:rsid w:val="009D6F70"/>
    <w:rsid w:val="009E0C2C"/>
    <w:rsid w:val="009E10FB"/>
    <w:rsid w:val="009E13FB"/>
    <w:rsid w:val="009E2245"/>
    <w:rsid w:val="009E2514"/>
    <w:rsid w:val="009E25F0"/>
    <w:rsid w:val="009E2DAD"/>
    <w:rsid w:val="009E49BA"/>
    <w:rsid w:val="009E57A3"/>
    <w:rsid w:val="009F06FD"/>
    <w:rsid w:val="009F0791"/>
    <w:rsid w:val="009F0B58"/>
    <w:rsid w:val="009F122C"/>
    <w:rsid w:val="009F2B4B"/>
    <w:rsid w:val="009F4481"/>
    <w:rsid w:val="009F6457"/>
    <w:rsid w:val="009F70D2"/>
    <w:rsid w:val="009F758D"/>
    <w:rsid w:val="00A002D1"/>
    <w:rsid w:val="00A00D8D"/>
    <w:rsid w:val="00A03347"/>
    <w:rsid w:val="00A05508"/>
    <w:rsid w:val="00A0739D"/>
    <w:rsid w:val="00A101A0"/>
    <w:rsid w:val="00A10B50"/>
    <w:rsid w:val="00A120A4"/>
    <w:rsid w:val="00A12BA6"/>
    <w:rsid w:val="00A152CC"/>
    <w:rsid w:val="00A16BC7"/>
    <w:rsid w:val="00A2044B"/>
    <w:rsid w:val="00A21B93"/>
    <w:rsid w:val="00A2222E"/>
    <w:rsid w:val="00A23C0C"/>
    <w:rsid w:val="00A25C1E"/>
    <w:rsid w:val="00A26804"/>
    <w:rsid w:val="00A30BB6"/>
    <w:rsid w:val="00A33DB8"/>
    <w:rsid w:val="00A34C9B"/>
    <w:rsid w:val="00A376BB"/>
    <w:rsid w:val="00A37AAC"/>
    <w:rsid w:val="00A40313"/>
    <w:rsid w:val="00A40D59"/>
    <w:rsid w:val="00A410F2"/>
    <w:rsid w:val="00A4545C"/>
    <w:rsid w:val="00A4602A"/>
    <w:rsid w:val="00A4617B"/>
    <w:rsid w:val="00A4695A"/>
    <w:rsid w:val="00A4788E"/>
    <w:rsid w:val="00A518BB"/>
    <w:rsid w:val="00A52210"/>
    <w:rsid w:val="00A52FA5"/>
    <w:rsid w:val="00A54429"/>
    <w:rsid w:val="00A54A62"/>
    <w:rsid w:val="00A56A09"/>
    <w:rsid w:val="00A60E7A"/>
    <w:rsid w:val="00A61E7C"/>
    <w:rsid w:val="00A6218A"/>
    <w:rsid w:val="00A65C57"/>
    <w:rsid w:val="00A65FD1"/>
    <w:rsid w:val="00A66BAA"/>
    <w:rsid w:val="00A71F2B"/>
    <w:rsid w:val="00A7235D"/>
    <w:rsid w:val="00A7289B"/>
    <w:rsid w:val="00A7374A"/>
    <w:rsid w:val="00A75FAA"/>
    <w:rsid w:val="00A761CC"/>
    <w:rsid w:val="00A76351"/>
    <w:rsid w:val="00A832AD"/>
    <w:rsid w:val="00A8378F"/>
    <w:rsid w:val="00A8421B"/>
    <w:rsid w:val="00A84D9C"/>
    <w:rsid w:val="00A87192"/>
    <w:rsid w:val="00A87BCD"/>
    <w:rsid w:val="00A90141"/>
    <w:rsid w:val="00A90156"/>
    <w:rsid w:val="00A914F2"/>
    <w:rsid w:val="00A925EF"/>
    <w:rsid w:val="00A927F6"/>
    <w:rsid w:val="00A930AB"/>
    <w:rsid w:val="00A93420"/>
    <w:rsid w:val="00A969ED"/>
    <w:rsid w:val="00A97005"/>
    <w:rsid w:val="00A97366"/>
    <w:rsid w:val="00AA0F8E"/>
    <w:rsid w:val="00AA40AF"/>
    <w:rsid w:val="00AA4F61"/>
    <w:rsid w:val="00AA594B"/>
    <w:rsid w:val="00AA707F"/>
    <w:rsid w:val="00AA7C03"/>
    <w:rsid w:val="00AB23BB"/>
    <w:rsid w:val="00AB4285"/>
    <w:rsid w:val="00AB7162"/>
    <w:rsid w:val="00AB73B2"/>
    <w:rsid w:val="00AC2B68"/>
    <w:rsid w:val="00AC2EC8"/>
    <w:rsid w:val="00AC3197"/>
    <w:rsid w:val="00AC7AF8"/>
    <w:rsid w:val="00AD0073"/>
    <w:rsid w:val="00AD0BCA"/>
    <w:rsid w:val="00AD43CD"/>
    <w:rsid w:val="00AD60EB"/>
    <w:rsid w:val="00AD63CA"/>
    <w:rsid w:val="00AE0041"/>
    <w:rsid w:val="00AE34DD"/>
    <w:rsid w:val="00AE4E4A"/>
    <w:rsid w:val="00AE6931"/>
    <w:rsid w:val="00AE7989"/>
    <w:rsid w:val="00AE7D9C"/>
    <w:rsid w:val="00AF116A"/>
    <w:rsid w:val="00AF27CF"/>
    <w:rsid w:val="00AF40EA"/>
    <w:rsid w:val="00AF6CAC"/>
    <w:rsid w:val="00B00E95"/>
    <w:rsid w:val="00B01913"/>
    <w:rsid w:val="00B02FD4"/>
    <w:rsid w:val="00B0358D"/>
    <w:rsid w:val="00B03784"/>
    <w:rsid w:val="00B07131"/>
    <w:rsid w:val="00B07B1D"/>
    <w:rsid w:val="00B140F7"/>
    <w:rsid w:val="00B148F1"/>
    <w:rsid w:val="00B16451"/>
    <w:rsid w:val="00B17C08"/>
    <w:rsid w:val="00B21D5D"/>
    <w:rsid w:val="00B2222D"/>
    <w:rsid w:val="00B22FD0"/>
    <w:rsid w:val="00B23026"/>
    <w:rsid w:val="00B231DD"/>
    <w:rsid w:val="00B2394B"/>
    <w:rsid w:val="00B23D6A"/>
    <w:rsid w:val="00B23F16"/>
    <w:rsid w:val="00B25211"/>
    <w:rsid w:val="00B257E1"/>
    <w:rsid w:val="00B2595E"/>
    <w:rsid w:val="00B261E2"/>
    <w:rsid w:val="00B2623D"/>
    <w:rsid w:val="00B279A9"/>
    <w:rsid w:val="00B27F36"/>
    <w:rsid w:val="00B27F39"/>
    <w:rsid w:val="00B30579"/>
    <w:rsid w:val="00B325FD"/>
    <w:rsid w:val="00B355F5"/>
    <w:rsid w:val="00B3631E"/>
    <w:rsid w:val="00B367C1"/>
    <w:rsid w:val="00B37039"/>
    <w:rsid w:val="00B41920"/>
    <w:rsid w:val="00B43D62"/>
    <w:rsid w:val="00B4516C"/>
    <w:rsid w:val="00B457FB"/>
    <w:rsid w:val="00B52C1C"/>
    <w:rsid w:val="00B5426B"/>
    <w:rsid w:val="00B549EF"/>
    <w:rsid w:val="00B65B1E"/>
    <w:rsid w:val="00B65E69"/>
    <w:rsid w:val="00B66708"/>
    <w:rsid w:val="00B74180"/>
    <w:rsid w:val="00B777B4"/>
    <w:rsid w:val="00B810E2"/>
    <w:rsid w:val="00B81A5D"/>
    <w:rsid w:val="00B81D54"/>
    <w:rsid w:val="00B828B2"/>
    <w:rsid w:val="00B82ABE"/>
    <w:rsid w:val="00B83FC5"/>
    <w:rsid w:val="00B86BCF"/>
    <w:rsid w:val="00B90064"/>
    <w:rsid w:val="00B90377"/>
    <w:rsid w:val="00B95C12"/>
    <w:rsid w:val="00B961B4"/>
    <w:rsid w:val="00B96B06"/>
    <w:rsid w:val="00B96EFE"/>
    <w:rsid w:val="00BA11E0"/>
    <w:rsid w:val="00BA170E"/>
    <w:rsid w:val="00BA191E"/>
    <w:rsid w:val="00BA1BF5"/>
    <w:rsid w:val="00BA298E"/>
    <w:rsid w:val="00BA3123"/>
    <w:rsid w:val="00BA4C79"/>
    <w:rsid w:val="00BA6565"/>
    <w:rsid w:val="00BA6AAF"/>
    <w:rsid w:val="00BA778B"/>
    <w:rsid w:val="00BA78B3"/>
    <w:rsid w:val="00BA7F66"/>
    <w:rsid w:val="00BB00B1"/>
    <w:rsid w:val="00BB125E"/>
    <w:rsid w:val="00BB1B65"/>
    <w:rsid w:val="00BB6523"/>
    <w:rsid w:val="00BB6C58"/>
    <w:rsid w:val="00BB7E78"/>
    <w:rsid w:val="00BC0574"/>
    <w:rsid w:val="00BC0AB9"/>
    <w:rsid w:val="00BC0B6B"/>
    <w:rsid w:val="00BC11B3"/>
    <w:rsid w:val="00BC1E51"/>
    <w:rsid w:val="00BC3131"/>
    <w:rsid w:val="00BC4FFD"/>
    <w:rsid w:val="00BC52C4"/>
    <w:rsid w:val="00BC5AA8"/>
    <w:rsid w:val="00BD0E07"/>
    <w:rsid w:val="00BD2151"/>
    <w:rsid w:val="00BD4272"/>
    <w:rsid w:val="00BD4291"/>
    <w:rsid w:val="00BD470C"/>
    <w:rsid w:val="00BD59E5"/>
    <w:rsid w:val="00BE0A17"/>
    <w:rsid w:val="00BE1054"/>
    <w:rsid w:val="00BE450A"/>
    <w:rsid w:val="00BE6838"/>
    <w:rsid w:val="00BE7149"/>
    <w:rsid w:val="00BF10A9"/>
    <w:rsid w:val="00BF23F5"/>
    <w:rsid w:val="00BF487D"/>
    <w:rsid w:val="00BF6959"/>
    <w:rsid w:val="00C006B3"/>
    <w:rsid w:val="00C0107F"/>
    <w:rsid w:val="00C01A71"/>
    <w:rsid w:val="00C02B08"/>
    <w:rsid w:val="00C02B9C"/>
    <w:rsid w:val="00C06FFF"/>
    <w:rsid w:val="00C10951"/>
    <w:rsid w:val="00C147BB"/>
    <w:rsid w:val="00C163FD"/>
    <w:rsid w:val="00C16C30"/>
    <w:rsid w:val="00C1733B"/>
    <w:rsid w:val="00C2712D"/>
    <w:rsid w:val="00C312B7"/>
    <w:rsid w:val="00C3179B"/>
    <w:rsid w:val="00C32FC2"/>
    <w:rsid w:val="00C3385A"/>
    <w:rsid w:val="00C34191"/>
    <w:rsid w:val="00C349DD"/>
    <w:rsid w:val="00C355F0"/>
    <w:rsid w:val="00C35754"/>
    <w:rsid w:val="00C371BC"/>
    <w:rsid w:val="00C3759F"/>
    <w:rsid w:val="00C40AB0"/>
    <w:rsid w:val="00C41656"/>
    <w:rsid w:val="00C43504"/>
    <w:rsid w:val="00C43710"/>
    <w:rsid w:val="00C43C5F"/>
    <w:rsid w:val="00C45F0B"/>
    <w:rsid w:val="00C468AF"/>
    <w:rsid w:val="00C472E3"/>
    <w:rsid w:val="00C47A49"/>
    <w:rsid w:val="00C50A99"/>
    <w:rsid w:val="00C50BF0"/>
    <w:rsid w:val="00C515DE"/>
    <w:rsid w:val="00C526D1"/>
    <w:rsid w:val="00C56952"/>
    <w:rsid w:val="00C56B6D"/>
    <w:rsid w:val="00C57F10"/>
    <w:rsid w:val="00C60EC4"/>
    <w:rsid w:val="00C62C48"/>
    <w:rsid w:val="00C63278"/>
    <w:rsid w:val="00C6398B"/>
    <w:rsid w:val="00C6526D"/>
    <w:rsid w:val="00C66429"/>
    <w:rsid w:val="00C66700"/>
    <w:rsid w:val="00C672FF"/>
    <w:rsid w:val="00C70C61"/>
    <w:rsid w:val="00C71CBE"/>
    <w:rsid w:val="00C73A90"/>
    <w:rsid w:val="00C73AC1"/>
    <w:rsid w:val="00C76904"/>
    <w:rsid w:val="00C8138C"/>
    <w:rsid w:val="00C81A91"/>
    <w:rsid w:val="00C829F4"/>
    <w:rsid w:val="00C83155"/>
    <w:rsid w:val="00C84F88"/>
    <w:rsid w:val="00C868C3"/>
    <w:rsid w:val="00C87E3B"/>
    <w:rsid w:val="00C90DD6"/>
    <w:rsid w:val="00C91D43"/>
    <w:rsid w:val="00C9302B"/>
    <w:rsid w:val="00C950CC"/>
    <w:rsid w:val="00C95E47"/>
    <w:rsid w:val="00C95F61"/>
    <w:rsid w:val="00C96F74"/>
    <w:rsid w:val="00C97A33"/>
    <w:rsid w:val="00CA0081"/>
    <w:rsid w:val="00CA222C"/>
    <w:rsid w:val="00CA2B1C"/>
    <w:rsid w:val="00CA5A13"/>
    <w:rsid w:val="00CA5C4D"/>
    <w:rsid w:val="00CA5FE2"/>
    <w:rsid w:val="00CA6727"/>
    <w:rsid w:val="00CA79CA"/>
    <w:rsid w:val="00CB2E22"/>
    <w:rsid w:val="00CB389F"/>
    <w:rsid w:val="00CB584B"/>
    <w:rsid w:val="00CB6B3E"/>
    <w:rsid w:val="00CB7A1E"/>
    <w:rsid w:val="00CB7E3D"/>
    <w:rsid w:val="00CC0A0C"/>
    <w:rsid w:val="00CC1FCA"/>
    <w:rsid w:val="00CC4DDB"/>
    <w:rsid w:val="00CC50A7"/>
    <w:rsid w:val="00CC5575"/>
    <w:rsid w:val="00CC5C2D"/>
    <w:rsid w:val="00CC7883"/>
    <w:rsid w:val="00CD0D68"/>
    <w:rsid w:val="00CD1B7F"/>
    <w:rsid w:val="00CD25DC"/>
    <w:rsid w:val="00CD3227"/>
    <w:rsid w:val="00CD40D5"/>
    <w:rsid w:val="00CD45E2"/>
    <w:rsid w:val="00CD6A76"/>
    <w:rsid w:val="00CD6AFA"/>
    <w:rsid w:val="00CE18A8"/>
    <w:rsid w:val="00CE1C34"/>
    <w:rsid w:val="00CE260D"/>
    <w:rsid w:val="00CE2D5E"/>
    <w:rsid w:val="00CE62F8"/>
    <w:rsid w:val="00CE750D"/>
    <w:rsid w:val="00CF03A3"/>
    <w:rsid w:val="00CF2D56"/>
    <w:rsid w:val="00CF5133"/>
    <w:rsid w:val="00CF67B0"/>
    <w:rsid w:val="00CF7A44"/>
    <w:rsid w:val="00CF7E79"/>
    <w:rsid w:val="00D0148E"/>
    <w:rsid w:val="00D01B92"/>
    <w:rsid w:val="00D0214E"/>
    <w:rsid w:val="00D0264F"/>
    <w:rsid w:val="00D02B2A"/>
    <w:rsid w:val="00D02E0E"/>
    <w:rsid w:val="00D02F7E"/>
    <w:rsid w:val="00D05BC1"/>
    <w:rsid w:val="00D05F40"/>
    <w:rsid w:val="00D075B1"/>
    <w:rsid w:val="00D123CB"/>
    <w:rsid w:val="00D17483"/>
    <w:rsid w:val="00D25E19"/>
    <w:rsid w:val="00D25F6C"/>
    <w:rsid w:val="00D26C27"/>
    <w:rsid w:val="00D2772A"/>
    <w:rsid w:val="00D30D2D"/>
    <w:rsid w:val="00D31CAB"/>
    <w:rsid w:val="00D31EAF"/>
    <w:rsid w:val="00D33400"/>
    <w:rsid w:val="00D33C77"/>
    <w:rsid w:val="00D33C89"/>
    <w:rsid w:val="00D343E0"/>
    <w:rsid w:val="00D35D73"/>
    <w:rsid w:val="00D36F6A"/>
    <w:rsid w:val="00D37AF3"/>
    <w:rsid w:val="00D37D53"/>
    <w:rsid w:val="00D41A09"/>
    <w:rsid w:val="00D447A2"/>
    <w:rsid w:val="00D46620"/>
    <w:rsid w:val="00D46E75"/>
    <w:rsid w:val="00D50842"/>
    <w:rsid w:val="00D51DD8"/>
    <w:rsid w:val="00D5255F"/>
    <w:rsid w:val="00D562DE"/>
    <w:rsid w:val="00D56B59"/>
    <w:rsid w:val="00D56FDD"/>
    <w:rsid w:val="00D572AE"/>
    <w:rsid w:val="00D57E12"/>
    <w:rsid w:val="00D60829"/>
    <w:rsid w:val="00D61081"/>
    <w:rsid w:val="00D61CB1"/>
    <w:rsid w:val="00D61F05"/>
    <w:rsid w:val="00D62CFF"/>
    <w:rsid w:val="00D62E52"/>
    <w:rsid w:val="00D63227"/>
    <w:rsid w:val="00D6380F"/>
    <w:rsid w:val="00D6396B"/>
    <w:rsid w:val="00D64E0D"/>
    <w:rsid w:val="00D659D3"/>
    <w:rsid w:val="00D679DD"/>
    <w:rsid w:val="00D70CF5"/>
    <w:rsid w:val="00D81C98"/>
    <w:rsid w:val="00D82A30"/>
    <w:rsid w:val="00D83BE2"/>
    <w:rsid w:val="00D9000B"/>
    <w:rsid w:val="00D911FC"/>
    <w:rsid w:val="00D9198F"/>
    <w:rsid w:val="00D91B82"/>
    <w:rsid w:val="00D91BFB"/>
    <w:rsid w:val="00D929F0"/>
    <w:rsid w:val="00D92AB4"/>
    <w:rsid w:val="00D94598"/>
    <w:rsid w:val="00D95B01"/>
    <w:rsid w:val="00D9796D"/>
    <w:rsid w:val="00DA1928"/>
    <w:rsid w:val="00DA34DE"/>
    <w:rsid w:val="00DA37E9"/>
    <w:rsid w:val="00DA5CFC"/>
    <w:rsid w:val="00DA7BC2"/>
    <w:rsid w:val="00DA7F7F"/>
    <w:rsid w:val="00DB11AD"/>
    <w:rsid w:val="00DB1CBA"/>
    <w:rsid w:val="00DB409E"/>
    <w:rsid w:val="00DB470D"/>
    <w:rsid w:val="00DB48EA"/>
    <w:rsid w:val="00DB532C"/>
    <w:rsid w:val="00DB59B7"/>
    <w:rsid w:val="00DC11F8"/>
    <w:rsid w:val="00DC28A0"/>
    <w:rsid w:val="00DC3A28"/>
    <w:rsid w:val="00DC424A"/>
    <w:rsid w:val="00DC6F61"/>
    <w:rsid w:val="00DC72CC"/>
    <w:rsid w:val="00DD1E8B"/>
    <w:rsid w:val="00DD31C1"/>
    <w:rsid w:val="00DD3A4D"/>
    <w:rsid w:val="00DD471C"/>
    <w:rsid w:val="00DD6394"/>
    <w:rsid w:val="00DD6EEC"/>
    <w:rsid w:val="00DE021F"/>
    <w:rsid w:val="00DE242F"/>
    <w:rsid w:val="00DE3B39"/>
    <w:rsid w:val="00DE6036"/>
    <w:rsid w:val="00DE7C73"/>
    <w:rsid w:val="00DF21DE"/>
    <w:rsid w:val="00DF2672"/>
    <w:rsid w:val="00DF2A39"/>
    <w:rsid w:val="00DF2BBB"/>
    <w:rsid w:val="00DF314A"/>
    <w:rsid w:val="00DF4709"/>
    <w:rsid w:val="00DF7018"/>
    <w:rsid w:val="00E02D9A"/>
    <w:rsid w:val="00E03AF8"/>
    <w:rsid w:val="00E03E07"/>
    <w:rsid w:val="00E04158"/>
    <w:rsid w:val="00E042B0"/>
    <w:rsid w:val="00E054D4"/>
    <w:rsid w:val="00E0622E"/>
    <w:rsid w:val="00E11935"/>
    <w:rsid w:val="00E126AB"/>
    <w:rsid w:val="00E15295"/>
    <w:rsid w:val="00E17338"/>
    <w:rsid w:val="00E21456"/>
    <w:rsid w:val="00E214E0"/>
    <w:rsid w:val="00E22E44"/>
    <w:rsid w:val="00E2610F"/>
    <w:rsid w:val="00E27E43"/>
    <w:rsid w:val="00E314BE"/>
    <w:rsid w:val="00E32631"/>
    <w:rsid w:val="00E32ED7"/>
    <w:rsid w:val="00E372D3"/>
    <w:rsid w:val="00E4450A"/>
    <w:rsid w:val="00E52EA8"/>
    <w:rsid w:val="00E53BE0"/>
    <w:rsid w:val="00E56EF3"/>
    <w:rsid w:val="00E57FBF"/>
    <w:rsid w:val="00E61EF6"/>
    <w:rsid w:val="00E62180"/>
    <w:rsid w:val="00E62622"/>
    <w:rsid w:val="00E62A94"/>
    <w:rsid w:val="00E66DF7"/>
    <w:rsid w:val="00E67B3B"/>
    <w:rsid w:val="00E73763"/>
    <w:rsid w:val="00E74017"/>
    <w:rsid w:val="00E743A7"/>
    <w:rsid w:val="00E74CDE"/>
    <w:rsid w:val="00E74F1C"/>
    <w:rsid w:val="00E761AE"/>
    <w:rsid w:val="00E768E4"/>
    <w:rsid w:val="00E77B1F"/>
    <w:rsid w:val="00E8278F"/>
    <w:rsid w:val="00E83528"/>
    <w:rsid w:val="00E8461D"/>
    <w:rsid w:val="00E8482A"/>
    <w:rsid w:val="00E853CD"/>
    <w:rsid w:val="00E85DB5"/>
    <w:rsid w:val="00E8765D"/>
    <w:rsid w:val="00E87991"/>
    <w:rsid w:val="00E90111"/>
    <w:rsid w:val="00E92298"/>
    <w:rsid w:val="00E93010"/>
    <w:rsid w:val="00E94A43"/>
    <w:rsid w:val="00E96009"/>
    <w:rsid w:val="00E960A6"/>
    <w:rsid w:val="00EA698E"/>
    <w:rsid w:val="00EA6FDD"/>
    <w:rsid w:val="00EB3482"/>
    <w:rsid w:val="00EB52CA"/>
    <w:rsid w:val="00EB6706"/>
    <w:rsid w:val="00EB69BF"/>
    <w:rsid w:val="00EB7C76"/>
    <w:rsid w:val="00EC24A7"/>
    <w:rsid w:val="00EC3266"/>
    <w:rsid w:val="00EC32B9"/>
    <w:rsid w:val="00EC43CF"/>
    <w:rsid w:val="00EC45A7"/>
    <w:rsid w:val="00EC5338"/>
    <w:rsid w:val="00EC6209"/>
    <w:rsid w:val="00ED0872"/>
    <w:rsid w:val="00ED36D8"/>
    <w:rsid w:val="00ED4CBA"/>
    <w:rsid w:val="00ED6047"/>
    <w:rsid w:val="00EE0C56"/>
    <w:rsid w:val="00EE149E"/>
    <w:rsid w:val="00EE3951"/>
    <w:rsid w:val="00EE43C4"/>
    <w:rsid w:val="00EE4E11"/>
    <w:rsid w:val="00EE5F94"/>
    <w:rsid w:val="00EE69C1"/>
    <w:rsid w:val="00EE730A"/>
    <w:rsid w:val="00EE7605"/>
    <w:rsid w:val="00EE77DB"/>
    <w:rsid w:val="00EF0C8D"/>
    <w:rsid w:val="00EF0FD8"/>
    <w:rsid w:val="00EF1259"/>
    <w:rsid w:val="00EF24EA"/>
    <w:rsid w:val="00EF3D4A"/>
    <w:rsid w:val="00EF3DB8"/>
    <w:rsid w:val="00EF3FA3"/>
    <w:rsid w:val="00EF4681"/>
    <w:rsid w:val="00EF6996"/>
    <w:rsid w:val="00EF7016"/>
    <w:rsid w:val="00EF7420"/>
    <w:rsid w:val="00EF7C7A"/>
    <w:rsid w:val="00F03AAE"/>
    <w:rsid w:val="00F04DE8"/>
    <w:rsid w:val="00F05269"/>
    <w:rsid w:val="00F07149"/>
    <w:rsid w:val="00F10DA9"/>
    <w:rsid w:val="00F11DB9"/>
    <w:rsid w:val="00F12536"/>
    <w:rsid w:val="00F12ED8"/>
    <w:rsid w:val="00F13C65"/>
    <w:rsid w:val="00F15424"/>
    <w:rsid w:val="00F1633E"/>
    <w:rsid w:val="00F16D33"/>
    <w:rsid w:val="00F17D07"/>
    <w:rsid w:val="00F17F5D"/>
    <w:rsid w:val="00F213DC"/>
    <w:rsid w:val="00F216B6"/>
    <w:rsid w:val="00F25E73"/>
    <w:rsid w:val="00F2622D"/>
    <w:rsid w:val="00F270E5"/>
    <w:rsid w:val="00F30059"/>
    <w:rsid w:val="00F3049C"/>
    <w:rsid w:val="00F31FD4"/>
    <w:rsid w:val="00F32B49"/>
    <w:rsid w:val="00F32BB1"/>
    <w:rsid w:val="00F32D5D"/>
    <w:rsid w:val="00F3366E"/>
    <w:rsid w:val="00F3577B"/>
    <w:rsid w:val="00F36BD1"/>
    <w:rsid w:val="00F36D4B"/>
    <w:rsid w:val="00F37810"/>
    <w:rsid w:val="00F37E7D"/>
    <w:rsid w:val="00F436FF"/>
    <w:rsid w:val="00F43F5F"/>
    <w:rsid w:val="00F442D3"/>
    <w:rsid w:val="00F46681"/>
    <w:rsid w:val="00F51BD0"/>
    <w:rsid w:val="00F5344B"/>
    <w:rsid w:val="00F540C7"/>
    <w:rsid w:val="00F54EF5"/>
    <w:rsid w:val="00F561CE"/>
    <w:rsid w:val="00F56B4B"/>
    <w:rsid w:val="00F574CF"/>
    <w:rsid w:val="00F609D9"/>
    <w:rsid w:val="00F61934"/>
    <w:rsid w:val="00F6283F"/>
    <w:rsid w:val="00F63845"/>
    <w:rsid w:val="00F66321"/>
    <w:rsid w:val="00F674BA"/>
    <w:rsid w:val="00F679CD"/>
    <w:rsid w:val="00F70212"/>
    <w:rsid w:val="00F72A00"/>
    <w:rsid w:val="00F75A8A"/>
    <w:rsid w:val="00F77B7B"/>
    <w:rsid w:val="00F801F0"/>
    <w:rsid w:val="00F836B8"/>
    <w:rsid w:val="00F85F12"/>
    <w:rsid w:val="00F86FE0"/>
    <w:rsid w:val="00F8767A"/>
    <w:rsid w:val="00F876BE"/>
    <w:rsid w:val="00F87C52"/>
    <w:rsid w:val="00F87E0D"/>
    <w:rsid w:val="00F900EE"/>
    <w:rsid w:val="00F90B20"/>
    <w:rsid w:val="00F90ED4"/>
    <w:rsid w:val="00F92005"/>
    <w:rsid w:val="00F92432"/>
    <w:rsid w:val="00F9452B"/>
    <w:rsid w:val="00F94B9D"/>
    <w:rsid w:val="00F95791"/>
    <w:rsid w:val="00F96899"/>
    <w:rsid w:val="00F97745"/>
    <w:rsid w:val="00FA2755"/>
    <w:rsid w:val="00FA2923"/>
    <w:rsid w:val="00FA32F1"/>
    <w:rsid w:val="00FA5854"/>
    <w:rsid w:val="00FB0E1C"/>
    <w:rsid w:val="00FB1372"/>
    <w:rsid w:val="00FB3633"/>
    <w:rsid w:val="00FB380E"/>
    <w:rsid w:val="00FB464A"/>
    <w:rsid w:val="00FB6530"/>
    <w:rsid w:val="00FC04C6"/>
    <w:rsid w:val="00FC12A7"/>
    <w:rsid w:val="00FC18CC"/>
    <w:rsid w:val="00FC4E1A"/>
    <w:rsid w:val="00FC5438"/>
    <w:rsid w:val="00FD0727"/>
    <w:rsid w:val="00FD1502"/>
    <w:rsid w:val="00FD22A2"/>
    <w:rsid w:val="00FD2CF8"/>
    <w:rsid w:val="00FD3E18"/>
    <w:rsid w:val="00FD6DED"/>
    <w:rsid w:val="00FD7074"/>
    <w:rsid w:val="00FE28F3"/>
    <w:rsid w:val="00FE476C"/>
    <w:rsid w:val="00FE4E65"/>
    <w:rsid w:val="00FE5103"/>
    <w:rsid w:val="00FF0E78"/>
    <w:rsid w:val="00FF220E"/>
    <w:rsid w:val="00FF2651"/>
    <w:rsid w:val="00FF49F4"/>
    <w:rsid w:val="00FF5FFE"/>
    <w:rsid w:val="00FF655B"/>
    <w:rsid w:val="00FF7345"/>
    <w:rsid w:val="00FF73F8"/>
    <w:rsid w:val="00FF7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1C263E"/>
  <w15:docId w15:val="{1E76FA69-F390-4DA1-B698-26DFEFDA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4429"/>
    <w:pPr>
      <w:jc w:val="both"/>
    </w:pPr>
    <w:rPr>
      <w:rFonts w:ascii="Palatino Linotype" w:hAnsi="Palatino Linotyp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63A64"/>
    <w:rPr>
      <w:szCs w:val="20"/>
    </w:rPr>
  </w:style>
  <w:style w:type="character" w:styleId="FootnoteReference">
    <w:name w:val="footnote reference"/>
    <w:basedOn w:val="DefaultParagraphFont"/>
    <w:semiHidden/>
    <w:rsid w:val="00663A64"/>
    <w:rPr>
      <w:vertAlign w:val="superscript"/>
    </w:rPr>
  </w:style>
  <w:style w:type="character" w:styleId="CommentReference">
    <w:name w:val="annotation reference"/>
    <w:basedOn w:val="DefaultParagraphFont"/>
    <w:semiHidden/>
    <w:rsid w:val="00F25E73"/>
    <w:rPr>
      <w:sz w:val="16"/>
      <w:szCs w:val="16"/>
    </w:rPr>
  </w:style>
  <w:style w:type="paragraph" w:styleId="CommentText">
    <w:name w:val="annotation text"/>
    <w:basedOn w:val="Normal"/>
    <w:semiHidden/>
    <w:rsid w:val="00F25E73"/>
    <w:rPr>
      <w:szCs w:val="20"/>
    </w:rPr>
  </w:style>
  <w:style w:type="paragraph" w:styleId="CommentSubject">
    <w:name w:val="annotation subject"/>
    <w:basedOn w:val="CommentText"/>
    <w:next w:val="CommentText"/>
    <w:semiHidden/>
    <w:rsid w:val="00F25E73"/>
    <w:rPr>
      <w:b/>
      <w:bCs/>
    </w:rPr>
  </w:style>
  <w:style w:type="paragraph" w:styleId="BalloonText">
    <w:name w:val="Balloon Text"/>
    <w:basedOn w:val="Normal"/>
    <w:semiHidden/>
    <w:rsid w:val="00F25E73"/>
    <w:rPr>
      <w:rFonts w:ascii="Tahoma" w:hAnsi="Tahoma" w:cs="Tahoma"/>
      <w:sz w:val="16"/>
      <w:szCs w:val="16"/>
    </w:rPr>
  </w:style>
  <w:style w:type="paragraph" w:styleId="DocumentMap">
    <w:name w:val="Document Map"/>
    <w:basedOn w:val="Normal"/>
    <w:semiHidden/>
    <w:rsid w:val="00D25E19"/>
    <w:pPr>
      <w:shd w:val="clear" w:color="auto" w:fill="000080"/>
    </w:pPr>
    <w:rPr>
      <w:rFonts w:ascii="Tahoma" w:hAnsi="Tahoma" w:cs="Tahoma"/>
    </w:rPr>
  </w:style>
  <w:style w:type="paragraph" w:styleId="Footer">
    <w:name w:val="footer"/>
    <w:basedOn w:val="Normal"/>
    <w:link w:val="FooterChar"/>
    <w:uiPriority w:val="99"/>
    <w:rsid w:val="004D2360"/>
    <w:pPr>
      <w:tabs>
        <w:tab w:val="center" w:pos="4320"/>
        <w:tab w:val="right" w:pos="8640"/>
      </w:tabs>
    </w:pPr>
  </w:style>
  <w:style w:type="character" w:styleId="PageNumber">
    <w:name w:val="page number"/>
    <w:basedOn w:val="DefaultParagraphFont"/>
    <w:rsid w:val="004D2360"/>
  </w:style>
  <w:style w:type="paragraph" w:styleId="Header">
    <w:name w:val="header"/>
    <w:basedOn w:val="Normal"/>
    <w:rsid w:val="004D2360"/>
    <w:pPr>
      <w:tabs>
        <w:tab w:val="center" w:pos="4320"/>
        <w:tab w:val="right" w:pos="8640"/>
      </w:tabs>
    </w:pPr>
  </w:style>
  <w:style w:type="character" w:styleId="Hyperlink">
    <w:name w:val="Hyperlink"/>
    <w:basedOn w:val="DefaultParagraphFont"/>
    <w:rsid w:val="00B21D5D"/>
    <w:rPr>
      <w:color w:val="0000FF"/>
      <w:u w:val="single"/>
    </w:rPr>
  </w:style>
  <w:style w:type="table" w:styleId="TableGrid">
    <w:name w:val="Table Grid"/>
    <w:basedOn w:val="TableNormal"/>
    <w:rsid w:val="00325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8AA"/>
    <w:pPr>
      <w:ind w:left="720"/>
      <w:contextualSpacing/>
    </w:pPr>
  </w:style>
  <w:style w:type="table" w:styleId="TableSimple2">
    <w:name w:val="Table Simple 2"/>
    <w:basedOn w:val="TableNormal"/>
    <w:rsid w:val="00C47A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FollowedHyperlink">
    <w:name w:val="FollowedHyperlink"/>
    <w:basedOn w:val="DefaultParagraphFont"/>
    <w:rsid w:val="00762FBF"/>
    <w:rPr>
      <w:color w:val="800080" w:themeColor="followedHyperlink"/>
      <w:u w:val="single"/>
    </w:rPr>
  </w:style>
  <w:style w:type="character" w:customStyle="1" w:styleId="FooterChar">
    <w:name w:val="Footer Char"/>
    <w:basedOn w:val="DefaultParagraphFont"/>
    <w:link w:val="Footer"/>
    <w:uiPriority w:val="99"/>
    <w:rsid w:val="00AB73B2"/>
    <w:rPr>
      <w:rFonts w:ascii="Palatino Linotype" w:hAnsi="Palatino Linotype"/>
      <w:szCs w:val="24"/>
    </w:rPr>
  </w:style>
  <w:style w:type="paragraph" w:styleId="Title">
    <w:name w:val="Title"/>
    <w:basedOn w:val="Normal"/>
    <w:next w:val="Normal"/>
    <w:link w:val="TitleChar"/>
    <w:uiPriority w:val="10"/>
    <w:qFormat/>
    <w:rsid w:val="00AB73B2"/>
    <w:pPr>
      <w:spacing w:after="80"/>
      <w:contextualSpacing/>
      <w:jc w:val="center"/>
    </w:pPr>
    <w:rPr>
      <w:rFonts w:ascii="Arial" w:eastAsiaTheme="majorEastAsia" w:hAnsi="Arial" w:cstheme="majorBidi"/>
      <w:b/>
      <w:sz w:val="24"/>
      <w:szCs w:val="52"/>
    </w:rPr>
  </w:style>
  <w:style w:type="character" w:customStyle="1" w:styleId="TitleChar">
    <w:name w:val="Title Char"/>
    <w:basedOn w:val="DefaultParagraphFont"/>
    <w:link w:val="Title"/>
    <w:uiPriority w:val="10"/>
    <w:rsid w:val="00AB73B2"/>
    <w:rPr>
      <w:rFonts w:ascii="Arial" w:eastAsiaTheme="majorEastAsia" w:hAnsi="Arial" w:cstheme="majorBidi"/>
      <w:b/>
      <w:sz w:val="24"/>
      <w:szCs w:val="52"/>
    </w:rPr>
  </w:style>
  <w:style w:type="paragraph" w:styleId="Subtitle">
    <w:name w:val="Subtitle"/>
    <w:basedOn w:val="Normal"/>
    <w:next w:val="Normal"/>
    <w:link w:val="SubtitleChar"/>
    <w:uiPriority w:val="11"/>
    <w:qFormat/>
    <w:rsid w:val="00AB73B2"/>
    <w:pPr>
      <w:numPr>
        <w:ilvl w:val="1"/>
      </w:numPr>
      <w:spacing w:after="80"/>
      <w:jc w:val="center"/>
    </w:pPr>
    <w:rPr>
      <w:rFonts w:ascii="Arial" w:eastAsiaTheme="majorEastAsia" w:hAnsi="Arial" w:cstheme="majorBidi"/>
      <w:iCs/>
    </w:rPr>
  </w:style>
  <w:style w:type="character" w:customStyle="1" w:styleId="SubtitleChar">
    <w:name w:val="Subtitle Char"/>
    <w:basedOn w:val="DefaultParagraphFont"/>
    <w:link w:val="Subtitle"/>
    <w:uiPriority w:val="11"/>
    <w:rsid w:val="00AB73B2"/>
    <w:rPr>
      <w:rFonts w:ascii="Arial" w:eastAsiaTheme="majorEastAsia" w:hAnsi="Arial" w:cstheme="majorBid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69018">
      <w:bodyDiv w:val="1"/>
      <w:marLeft w:val="0"/>
      <w:marRight w:val="0"/>
      <w:marTop w:val="0"/>
      <w:marBottom w:val="0"/>
      <w:divBdr>
        <w:top w:val="none" w:sz="0" w:space="0" w:color="auto"/>
        <w:left w:val="none" w:sz="0" w:space="0" w:color="auto"/>
        <w:bottom w:val="none" w:sz="0" w:space="0" w:color="auto"/>
        <w:right w:val="none" w:sz="0" w:space="0" w:color="auto"/>
      </w:divBdr>
    </w:div>
    <w:div w:id="9584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blis\Desktop\cty\p-template_07-17-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p-template_07-17-04</Template>
  <TotalTime>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Theory of Computation</vt:lpstr>
    </vt:vector>
  </TitlesOfParts>
  <Company>Carnegie Mellon University</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Computation</dc:title>
  <dc:creator>Curtis Huttenhower</dc:creator>
  <cp:lastModifiedBy>Christoph Lange</cp:lastModifiedBy>
  <cp:revision>2</cp:revision>
  <cp:lastPrinted>2011-01-30T00:13:00Z</cp:lastPrinted>
  <dcterms:created xsi:type="dcterms:W3CDTF">2016-04-09T10:38:00Z</dcterms:created>
  <dcterms:modified xsi:type="dcterms:W3CDTF">2016-04-09T10:38:00Z</dcterms:modified>
</cp:coreProperties>
</file>